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FB68A" w14:textId="3D117AF2" w:rsidR="00D5221A" w:rsidRPr="00304E05" w:rsidRDefault="009C3044">
      <w:pPr>
        <w:pStyle w:val="Heading4"/>
      </w:pPr>
      <w:r w:rsidRPr="00304E05">
        <w:t xml:space="preserve">Autoclave </w:t>
      </w:r>
      <w:r w:rsidR="00D5221A" w:rsidRPr="00304E05">
        <w:t>Pressure Test</w:t>
      </w:r>
      <w:bookmarkStart w:id="0" w:name="_GoBack"/>
      <w:bookmarkEnd w:id="0"/>
    </w:p>
    <w:p w14:paraId="6FAFB68B" w14:textId="77777777" w:rsidR="00960395" w:rsidRPr="00304E05" w:rsidRDefault="00960395" w:rsidP="00960395">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960395" w:rsidRPr="00304E05" w14:paraId="6FAFB68E" w14:textId="77777777" w:rsidTr="009213DD">
        <w:tc>
          <w:tcPr>
            <w:tcW w:w="1728" w:type="dxa"/>
          </w:tcPr>
          <w:p w14:paraId="6FAFB68C" w14:textId="77777777" w:rsidR="00960395" w:rsidRPr="00062288" w:rsidRDefault="00960395" w:rsidP="009213DD">
            <w:pPr>
              <w:pStyle w:val="Heading5"/>
              <w:rPr>
                <w:rFonts w:ascii="Arial" w:hAnsi="Arial" w:cs="Arial"/>
                <w:szCs w:val="22"/>
              </w:rPr>
            </w:pPr>
            <w:r w:rsidRPr="00062288">
              <w:rPr>
                <w:rFonts w:ascii="Arial" w:hAnsi="Arial" w:cs="Arial"/>
                <w:szCs w:val="22"/>
              </w:rPr>
              <w:t>Purpose</w:t>
            </w:r>
          </w:p>
        </w:tc>
        <w:tc>
          <w:tcPr>
            <w:tcW w:w="7740" w:type="dxa"/>
          </w:tcPr>
          <w:p w14:paraId="6FAFB68D" w14:textId="77777777" w:rsidR="00960395" w:rsidRPr="00304E05" w:rsidRDefault="00EF1C79" w:rsidP="009213DD">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cs="Arial"/>
              </w:rPr>
            </w:pPr>
            <w:r w:rsidRPr="00304E05">
              <w:rPr>
                <w:rFonts w:ascii="Arial" w:hAnsi="Arial" w:cs="Arial"/>
              </w:rPr>
              <w:t xml:space="preserve">Reassemble and pressure test the autoclave at 400 psig.  </w:t>
            </w:r>
            <w:r w:rsidR="00F366E6" w:rsidRPr="00304E05">
              <w:rPr>
                <w:rFonts w:ascii="Arial" w:hAnsi="Arial" w:cs="Arial"/>
              </w:rPr>
              <w:t xml:space="preserve">Note that depending upon maintenance </w:t>
            </w:r>
            <w:r w:rsidR="00304E05" w:rsidRPr="00304E05">
              <w:rPr>
                <w:rFonts w:ascii="Arial" w:hAnsi="Arial" w:cs="Arial"/>
              </w:rPr>
              <w:t>activity;</w:t>
            </w:r>
            <w:r w:rsidR="00F366E6" w:rsidRPr="00304E05">
              <w:rPr>
                <w:rFonts w:ascii="Arial" w:hAnsi="Arial" w:cs="Arial"/>
              </w:rPr>
              <w:t xml:space="preserve"> this procedure may be used for </w:t>
            </w:r>
            <w:r w:rsidR="00304E05">
              <w:rPr>
                <w:rFonts w:ascii="Arial" w:hAnsi="Arial" w:cs="Arial"/>
              </w:rPr>
              <w:t xml:space="preserve">running in agitator packing or </w:t>
            </w:r>
            <w:r w:rsidR="00F366E6" w:rsidRPr="00304E05">
              <w:rPr>
                <w:rFonts w:ascii="Arial" w:hAnsi="Arial" w:cs="Arial"/>
              </w:rPr>
              <w:t>pressure test only.</w:t>
            </w:r>
          </w:p>
        </w:tc>
      </w:tr>
    </w:tbl>
    <w:p w14:paraId="6FAFB68F" w14:textId="77777777" w:rsidR="00550EC6" w:rsidRPr="00304E05" w:rsidRDefault="00550EC6" w:rsidP="00550EC6">
      <w:pPr>
        <w:pStyle w:val="BlockLine"/>
        <w:rPr>
          <w:rFonts w:ascii="Arial" w:hAnsi="Arial"/>
        </w:rPr>
      </w:pPr>
    </w:p>
    <w:tbl>
      <w:tblPr>
        <w:tblW w:w="0" w:type="auto"/>
        <w:tblLayout w:type="fixed"/>
        <w:tblLook w:val="0000" w:firstRow="0" w:lastRow="0" w:firstColumn="0" w:lastColumn="0" w:noHBand="0" w:noVBand="0"/>
      </w:tblPr>
      <w:tblGrid>
        <w:gridCol w:w="1728"/>
        <w:gridCol w:w="7740"/>
      </w:tblGrid>
      <w:tr w:rsidR="00550EC6" w:rsidRPr="00304E05" w14:paraId="6FAFB695" w14:textId="77777777">
        <w:trPr>
          <w:cantSplit/>
        </w:trPr>
        <w:tc>
          <w:tcPr>
            <w:tcW w:w="1728" w:type="dxa"/>
          </w:tcPr>
          <w:p w14:paraId="6FAFB690" w14:textId="77777777" w:rsidR="00550EC6" w:rsidRPr="00062288" w:rsidRDefault="00960395" w:rsidP="00412270">
            <w:pPr>
              <w:pStyle w:val="Heading5"/>
              <w:rPr>
                <w:rFonts w:ascii="Arial" w:hAnsi="Arial" w:cs="Arial"/>
                <w:szCs w:val="22"/>
              </w:rPr>
            </w:pPr>
            <w:r w:rsidRPr="00062288">
              <w:rPr>
                <w:rFonts w:ascii="Arial" w:hAnsi="Arial" w:cs="Arial"/>
                <w:szCs w:val="22"/>
              </w:rPr>
              <w:t>Safety</w:t>
            </w:r>
          </w:p>
          <w:p w14:paraId="6FAFB691" w14:textId="77777777" w:rsidR="00550EC6" w:rsidRPr="00062288" w:rsidRDefault="00550EC6" w:rsidP="00412270">
            <w:pPr>
              <w:rPr>
                <w:sz w:val="22"/>
                <w:szCs w:val="22"/>
              </w:rPr>
            </w:pPr>
          </w:p>
        </w:tc>
        <w:tc>
          <w:tcPr>
            <w:tcW w:w="7740" w:type="dxa"/>
          </w:tcPr>
          <w:p w14:paraId="6FAFB692" w14:textId="77777777" w:rsidR="00550EC6" w:rsidRPr="00304E05" w:rsidRDefault="00E876DD" w:rsidP="00E876DD">
            <w:pPr>
              <w:numPr>
                <w:ilvl w:val="0"/>
                <w:numId w:val="2"/>
              </w:numPr>
              <w:rPr>
                <w:rFonts w:ascii="Arial" w:hAnsi="Arial" w:cs="Arial"/>
                <w:sz w:val="20"/>
              </w:rPr>
            </w:pPr>
            <w:r w:rsidRPr="00304E05">
              <w:rPr>
                <w:rFonts w:ascii="Arial" w:hAnsi="Arial" w:cs="Arial"/>
                <w:sz w:val="20"/>
              </w:rPr>
              <w:t>If a large leak is heard during the pressure test, treat the cell environment as nitrogen rich and oxygen deficient.</w:t>
            </w:r>
          </w:p>
          <w:p w14:paraId="6FAFB693" w14:textId="77777777" w:rsidR="007D64A6" w:rsidRPr="00304E05" w:rsidRDefault="007D64A6" w:rsidP="007D64A6">
            <w:pPr>
              <w:rPr>
                <w:rFonts w:ascii="Arial" w:hAnsi="Arial" w:cs="Arial"/>
                <w:sz w:val="20"/>
              </w:rPr>
            </w:pPr>
          </w:p>
          <w:p w14:paraId="6FAFB694" w14:textId="77777777" w:rsidR="0065229C" w:rsidRPr="00304E05" w:rsidRDefault="0065229C" w:rsidP="00E876DD">
            <w:pPr>
              <w:numPr>
                <w:ilvl w:val="0"/>
                <w:numId w:val="2"/>
              </w:numPr>
              <w:rPr>
                <w:rFonts w:ascii="Arial" w:hAnsi="Arial" w:cs="Arial"/>
                <w:sz w:val="20"/>
              </w:rPr>
            </w:pPr>
            <w:r w:rsidRPr="00304E05">
              <w:rPr>
                <w:rFonts w:ascii="Arial" w:hAnsi="Arial" w:cs="Arial"/>
                <w:sz w:val="20"/>
              </w:rPr>
              <w:t xml:space="preserve">Removing the blank from the TFE feedline </w:t>
            </w:r>
            <w:r w:rsidR="007D64A6" w:rsidRPr="00304E05">
              <w:rPr>
                <w:rFonts w:ascii="Arial" w:hAnsi="Arial" w:cs="Arial"/>
                <w:sz w:val="20"/>
              </w:rPr>
              <w:t xml:space="preserve">requires </w:t>
            </w:r>
            <w:r w:rsidRPr="00304E05">
              <w:rPr>
                <w:rFonts w:ascii="Arial" w:hAnsi="Arial" w:cs="Arial"/>
                <w:sz w:val="20"/>
              </w:rPr>
              <w:t xml:space="preserve">a line break </w:t>
            </w:r>
            <w:r w:rsidR="007D64A6" w:rsidRPr="00304E05">
              <w:rPr>
                <w:rFonts w:ascii="Arial" w:hAnsi="Arial" w:cs="Arial"/>
                <w:sz w:val="20"/>
              </w:rPr>
              <w:t xml:space="preserve">permit </w:t>
            </w:r>
            <w:r w:rsidRPr="00304E05">
              <w:rPr>
                <w:rFonts w:ascii="Arial" w:hAnsi="Arial" w:cs="Arial"/>
                <w:sz w:val="20"/>
              </w:rPr>
              <w:t>per WW-574</w:t>
            </w:r>
            <w:r w:rsidR="007D64A6" w:rsidRPr="00304E05">
              <w:rPr>
                <w:rFonts w:ascii="Arial" w:hAnsi="Arial" w:cs="Arial"/>
                <w:sz w:val="20"/>
              </w:rPr>
              <w:t>.  The permit should be filled out immediately before the physical line break by the operator supervising the line break.</w:t>
            </w:r>
          </w:p>
        </w:tc>
      </w:tr>
    </w:tbl>
    <w:p w14:paraId="6FAFB696" w14:textId="77777777" w:rsidR="00D5221A" w:rsidRPr="00304E05" w:rsidRDefault="00D5221A">
      <w:pPr>
        <w:pStyle w:val="BlockLine"/>
        <w:rPr>
          <w:rFonts w:ascii="Arial" w:hAnsi="Arial"/>
        </w:rPr>
      </w:pPr>
    </w:p>
    <w:tbl>
      <w:tblPr>
        <w:tblW w:w="0" w:type="auto"/>
        <w:tblLayout w:type="fixed"/>
        <w:tblLook w:val="0000" w:firstRow="0" w:lastRow="0" w:firstColumn="0" w:lastColumn="0" w:noHBand="0" w:noVBand="0"/>
      </w:tblPr>
      <w:tblGrid>
        <w:gridCol w:w="1728"/>
        <w:gridCol w:w="7740"/>
      </w:tblGrid>
      <w:tr w:rsidR="00D5221A" w:rsidRPr="00304E05" w14:paraId="6FAFB6A7" w14:textId="77777777">
        <w:trPr>
          <w:cantSplit/>
        </w:trPr>
        <w:tc>
          <w:tcPr>
            <w:tcW w:w="1728" w:type="dxa"/>
          </w:tcPr>
          <w:p w14:paraId="6FAFB697" w14:textId="77777777" w:rsidR="00D5221A" w:rsidRPr="00062288" w:rsidRDefault="00062288" w:rsidP="00E32DB7">
            <w:pPr>
              <w:pStyle w:val="Heading5"/>
              <w:rPr>
                <w:rFonts w:ascii="Arial" w:hAnsi="Arial" w:cs="Arial"/>
                <w:szCs w:val="22"/>
              </w:rPr>
            </w:pPr>
            <w:r w:rsidRPr="00062288">
              <w:rPr>
                <w:rFonts w:ascii="Arial" w:hAnsi="Arial" w:cs="Arial"/>
                <w:szCs w:val="22"/>
              </w:rPr>
              <w:t>Initial Equipment Status</w:t>
            </w:r>
          </w:p>
        </w:tc>
        <w:tc>
          <w:tcPr>
            <w:tcW w:w="7740" w:type="dxa"/>
          </w:tcPr>
          <w:p w14:paraId="6FAFB698" w14:textId="77777777" w:rsidR="00D5221A" w:rsidRPr="00304E05" w:rsidRDefault="00D5221A">
            <w:pPr>
              <w:pStyle w:val="MacroText"/>
              <w:numPr>
                <w:ilvl w:val="0"/>
                <w:numId w:val="3"/>
              </w:numPr>
              <w:tabs>
                <w:tab w:val="clear" w:pos="480"/>
                <w:tab w:val="clear" w:pos="960"/>
                <w:tab w:val="clear" w:pos="1440"/>
                <w:tab w:val="clear" w:pos="1920"/>
                <w:tab w:val="clear" w:pos="2400"/>
                <w:tab w:val="clear" w:pos="2880"/>
                <w:tab w:val="clear" w:pos="3360"/>
                <w:tab w:val="clear" w:pos="3840"/>
                <w:tab w:val="clear" w:pos="4320"/>
              </w:tabs>
              <w:rPr>
                <w:rFonts w:ascii="Arial" w:hAnsi="Arial"/>
              </w:rPr>
            </w:pPr>
            <w:r w:rsidRPr="00304E05">
              <w:rPr>
                <w:rFonts w:ascii="Arial" w:hAnsi="Arial"/>
              </w:rPr>
              <w:t>Autoclave is closed, empty, and at ambient temperature</w:t>
            </w:r>
          </w:p>
          <w:p w14:paraId="6FAFB699" w14:textId="77777777" w:rsidR="00792D12" w:rsidRPr="00304E05" w:rsidRDefault="00792D12" w:rsidP="00792D12">
            <w:pPr>
              <w:rPr>
                <w:rFonts w:ascii="Arial" w:hAnsi="Arial"/>
                <w:sz w:val="20"/>
              </w:rPr>
            </w:pPr>
          </w:p>
          <w:p w14:paraId="6FAFB69A" w14:textId="77777777" w:rsidR="007B5560" w:rsidRPr="00304E05" w:rsidRDefault="007B5560" w:rsidP="00792D12">
            <w:pPr>
              <w:numPr>
                <w:ilvl w:val="0"/>
                <w:numId w:val="3"/>
              </w:numPr>
              <w:rPr>
                <w:rFonts w:ascii="Arial" w:hAnsi="Arial"/>
                <w:sz w:val="20"/>
              </w:rPr>
            </w:pPr>
            <w:r w:rsidRPr="00304E05">
              <w:rPr>
                <w:rFonts w:ascii="Arial" w:hAnsi="Arial"/>
                <w:sz w:val="20"/>
              </w:rPr>
              <w:t>Autoclave jacket piping is reconnected</w:t>
            </w:r>
          </w:p>
          <w:p w14:paraId="6FAFB69B" w14:textId="77777777" w:rsidR="007B5560" w:rsidRPr="00304E05" w:rsidRDefault="007B5560" w:rsidP="007B5560">
            <w:pPr>
              <w:rPr>
                <w:rFonts w:ascii="Arial" w:hAnsi="Arial"/>
                <w:sz w:val="20"/>
              </w:rPr>
            </w:pPr>
          </w:p>
          <w:p w14:paraId="6FAFB69C" w14:textId="77777777" w:rsidR="00F366E6" w:rsidRPr="00304E05" w:rsidRDefault="00792D12" w:rsidP="00792D12">
            <w:pPr>
              <w:numPr>
                <w:ilvl w:val="0"/>
                <w:numId w:val="3"/>
              </w:numPr>
              <w:rPr>
                <w:rFonts w:ascii="Arial" w:hAnsi="Arial"/>
                <w:sz w:val="20"/>
              </w:rPr>
            </w:pPr>
            <w:r w:rsidRPr="00304E05">
              <w:rPr>
                <w:rFonts w:ascii="Arial" w:hAnsi="Arial"/>
                <w:sz w:val="20"/>
              </w:rPr>
              <w:t xml:space="preserve">Autoclave </w:t>
            </w:r>
            <w:r w:rsidR="00960395" w:rsidRPr="00304E05">
              <w:rPr>
                <w:rFonts w:ascii="Arial" w:hAnsi="Arial"/>
                <w:sz w:val="20"/>
              </w:rPr>
              <w:t>is</w:t>
            </w:r>
            <w:r w:rsidRPr="00304E05">
              <w:rPr>
                <w:rFonts w:ascii="Arial" w:hAnsi="Arial"/>
                <w:sz w:val="20"/>
              </w:rPr>
              <w:t xml:space="preserve"> locked out</w:t>
            </w:r>
            <w:r w:rsidR="00960395" w:rsidRPr="00304E05">
              <w:rPr>
                <w:rFonts w:ascii="Arial" w:hAnsi="Arial"/>
                <w:sz w:val="20"/>
              </w:rPr>
              <w:t xml:space="preserve"> </w:t>
            </w:r>
          </w:p>
          <w:p w14:paraId="6FAFB69D" w14:textId="77777777" w:rsidR="00F366E6" w:rsidRPr="00304E05" w:rsidRDefault="00F366E6" w:rsidP="00F366E6">
            <w:pPr>
              <w:rPr>
                <w:rFonts w:ascii="Arial" w:hAnsi="Arial"/>
                <w:sz w:val="20"/>
              </w:rPr>
            </w:pPr>
          </w:p>
          <w:p w14:paraId="6FAFB69E" w14:textId="77777777" w:rsidR="00792D12" w:rsidRPr="00304E05" w:rsidRDefault="00F366E6" w:rsidP="00792D12">
            <w:pPr>
              <w:numPr>
                <w:ilvl w:val="0"/>
                <w:numId w:val="3"/>
              </w:numPr>
              <w:rPr>
                <w:rFonts w:ascii="Arial" w:hAnsi="Arial"/>
                <w:sz w:val="20"/>
              </w:rPr>
            </w:pPr>
            <w:r w:rsidRPr="00304E05">
              <w:rPr>
                <w:rFonts w:ascii="Arial" w:hAnsi="Arial"/>
                <w:sz w:val="20"/>
              </w:rPr>
              <w:t xml:space="preserve">Autoclave is </w:t>
            </w:r>
            <w:r w:rsidR="00960395" w:rsidRPr="00304E05">
              <w:rPr>
                <w:rFonts w:ascii="Arial" w:hAnsi="Arial"/>
                <w:sz w:val="20"/>
              </w:rPr>
              <w:t>blanked</w:t>
            </w:r>
            <w:r w:rsidRPr="00304E05">
              <w:rPr>
                <w:rFonts w:ascii="Arial" w:hAnsi="Arial"/>
                <w:sz w:val="20"/>
              </w:rPr>
              <w:t xml:space="preserve"> out (if autoclave was opened or vessel entry completed)</w:t>
            </w:r>
          </w:p>
          <w:p w14:paraId="6FAFB69F" w14:textId="77777777" w:rsidR="00792D12" w:rsidRPr="00304E05" w:rsidRDefault="00792D12" w:rsidP="00792D12">
            <w:pPr>
              <w:rPr>
                <w:rFonts w:ascii="Arial" w:hAnsi="Arial"/>
                <w:sz w:val="20"/>
              </w:rPr>
            </w:pPr>
          </w:p>
          <w:p w14:paraId="6FAFB6A0" w14:textId="77777777" w:rsidR="00D5221A" w:rsidRPr="00304E05" w:rsidRDefault="00792D12" w:rsidP="00792D12">
            <w:pPr>
              <w:numPr>
                <w:ilvl w:val="0"/>
                <w:numId w:val="3"/>
              </w:numPr>
              <w:rPr>
                <w:rFonts w:ascii="Arial" w:hAnsi="Arial"/>
                <w:sz w:val="20"/>
              </w:rPr>
            </w:pPr>
            <w:r w:rsidRPr="00304E05">
              <w:rPr>
                <w:rFonts w:ascii="Arial" w:hAnsi="Arial"/>
                <w:sz w:val="20"/>
              </w:rPr>
              <w:t>Agitator packing bolts are hand tight</w:t>
            </w:r>
          </w:p>
          <w:p w14:paraId="6FAFB6A1" w14:textId="77777777" w:rsidR="005562F1" w:rsidRPr="00304E05" w:rsidRDefault="005562F1" w:rsidP="005562F1">
            <w:pPr>
              <w:rPr>
                <w:rFonts w:ascii="Arial" w:hAnsi="Arial"/>
                <w:sz w:val="20"/>
              </w:rPr>
            </w:pPr>
          </w:p>
          <w:p w14:paraId="6FAFB6A2" w14:textId="77777777" w:rsidR="005562F1" w:rsidRPr="00304E05" w:rsidRDefault="005562F1" w:rsidP="00792D12">
            <w:pPr>
              <w:numPr>
                <w:ilvl w:val="0"/>
                <w:numId w:val="3"/>
              </w:numPr>
              <w:rPr>
                <w:rFonts w:ascii="Arial" w:hAnsi="Arial"/>
                <w:sz w:val="20"/>
              </w:rPr>
            </w:pPr>
            <w:r w:rsidRPr="00304E05">
              <w:rPr>
                <w:rFonts w:ascii="Arial" w:hAnsi="Arial"/>
                <w:sz w:val="20"/>
              </w:rPr>
              <w:t>If required, any TFE feed and block valve change or other maintenance to the autoclave side of the TFE feedline has been completed.</w:t>
            </w:r>
          </w:p>
          <w:p w14:paraId="6FAFB6A3" w14:textId="77777777" w:rsidR="005562F1" w:rsidRPr="00304E05" w:rsidRDefault="005562F1" w:rsidP="005562F1">
            <w:pPr>
              <w:rPr>
                <w:rFonts w:ascii="Arial" w:hAnsi="Arial"/>
                <w:sz w:val="20"/>
              </w:rPr>
            </w:pPr>
          </w:p>
          <w:p w14:paraId="6FAFB6A4" w14:textId="77777777" w:rsidR="005562F1" w:rsidRPr="00304E05" w:rsidRDefault="005562F1" w:rsidP="00792D12">
            <w:pPr>
              <w:numPr>
                <w:ilvl w:val="0"/>
                <w:numId w:val="3"/>
              </w:numPr>
              <w:rPr>
                <w:rFonts w:ascii="Arial" w:hAnsi="Arial"/>
                <w:sz w:val="20"/>
              </w:rPr>
            </w:pPr>
            <w:r w:rsidRPr="00304E05">
              <w:rPr>
                <w:rFonts w:ascii="Arial" w:hAnsi="Arial"/>
                <w:sz w:val="20"/>
              </w:rPr>
              <w:t xml:space="preserve">Line blank is installed in TFE feedline on </w:t>
            </w:r>
            <w:r w:rsidRPr="00304E05">
              <w:rPr>
                <w:rFonts w:ascii="Arial" w:hAnsi="Arial"/>
                <w:sz w:val="20"/>
                <w:u w:val="single"/>
              </w:rPr>
              <w:t>monomer weigh tank side</w:t>
            </w:r>
            <w:r w:rsidRPr="00304E05">
              <w:rPr>
                <w:rFonts w:ascii="Arial" w:hAnsi="Arial"/>
                <w:sz w:val="20"/>
              </w:rPr>
              <w:t xml:space="preserve"> of feed and block valves.</w:t>
            </w:r>
          </w:p>
          <w:p w14:paraId="6FAFB6A5" w14:textId="77777777" w:rsidR="005562F1" w:rsidRPr="00304E05" w:rsidRDefault="005562F1" w:rsidP="005562F1">
            <w:pPr>
              <w:rPr>
                <w:rFonts w:ascii="Arial" w:hAnsi="Arial"/>
                <w:sz w:val="20"/>
              </w:rPr>
            </w:pPr>
          </w:p>
          <w:p w14:paraId="6FAFB6A6" w14:textId="77777777" w:rsidR="005562F1" w:rsidRPr="00304E05" w:rsidRDefault="005562F1" w:rsidP="00792D12">
            <w:pPr>
              <w:numPr>
                <w:ilvl w:val="0"/>
                <w:numId w:val="3"/>
              </w:numPr>
              <w:rPr>
                <w:rFonts w:ascii="Arial" w:hAnsi="Arial"/>
                <w:sz w:val="20"/>
              </w:rPr>
            </w:pPr>
            <w:r w:rsidRPr="00304E05">
              <w:rPr>
                <w:rFonts w:ascii="Arial" w:hAnsi="Arial"/>
                <w:sz w:val="20"/>
              </w:rPr>
              <w:t>Both autoclave TFE feed and block valves are closed to allow operation of equipment and valves necessary for pressure test.  Note, however, that a bypass may still exist on the valves.</w:t>
            </w:r>
          </w:p>
        </w:tc>
      </w:tr>
    </w:tbl>
    <w:p w14:paraId="6FAFB6A8" w14:textId="77777777" w:rsidR="00703F06" w:rsidRPr="00304E05" w:rsidRDefault="00703F06" w:rsidP="00703F06">
      <w:pPr>
        <w:pStyle w:val="BlockLine"/>
        <w:rPr>
          <w:rFonts w:ascii="Arial" w:hAnsi="Arial" w:cs="Arial"/>
          <w:sz w:val="20"/>
        </w:rPr>
      </w:pPr>
    </w:p>
    <w:tbl>
      <w:tblPr>
        <w:tblW w:w="0" w:type="auto"/>
        <w:tblLayout w:type="fixed"/>
        <w:tblLook w:val="0000" w:firstRow="0" w:lastRow="0" w:firstColumn="0" w:lastColumn="0" w:noHBand="0" w:noVBand="0"/>
      </w:tblPr>
      <w:tblGrid>
        <w:gridCol w:w="1638"/>
        <w:gridCol w:w="7830"/>
      </w:tblGrid>
      <w:tr w:rsidR="00703F06" w:rsidRPr="00304E05" w14:paraId="6FAFB6B1" w14:textId="77777777" w:rsidTr="009213DD">
        <w:trPr>
          <w:cantSplit/>
        </w:trPr>
        <w:tc>
          <w:tcPr>
            <w:tcW w:w="1638" w:type="dxa"/>
          </w:tcPr>
          <w:p w14:paraId="6FAFB6A9" w14:textId="77777777" w:rsidR="00703F06" w:rsidRPr="00062288" w:rsidRDefault="00703F06" w:rsidP="009213DD">
            <w:pPr>
              <w:pStyle w:val="Heading5"/>
              <w:rPr>
                <w:rFonts w:ascii="Arial" w:hAnsi="Arial" w:cs="Arial"/>
                <w:szCs w:val="22"/>
              </w:rPr>
            </w:pPr>
            <w:r w:rsidRPr="00062288">
              <w:rPr>
                <w:rFonts w:ascii="Arial" w:hAnsi="Arial" w:cs="Arial"/>
                <w:szCs w:val="22"/>
              </w:rPr>
              <w:t>Procedure Outline</w:t>
            </w:r>
          </w:p>
        </w:tc>
        <w:tc>
          <w:tcPr>
            <w:tcW w:w="7830" w:type="dxa"/>
          </w:tcPr>
          <w:p w14:paraId="6FAFB6AA" w14:textId="77777777" w:rsidR="00703F06" w:rsidRPr="00304E05" w:rsidRDefault="00703F06" w:rsidP="00062288">
            <w:pPr>
              <w:pStyle w:val="BlockText"/>
              <w:numPr>
                <w:ilvl w:val="0"/>
                <w:numId w:val="28"/>
              </w:numPr>
              <w:spacing w:after="100"/>
              <w:rPr>
                <w:rFonts w:ascii="Arial" w:hAnsi="Arial" w:cs="Arial"/>
                <w:sz w:val="20"/>
              </w:rPr>
            </w:pPr>
            <w:r w:rsidRPr="00304E05">
              <w:rPr>
                <w:rFonts w:ascii="Arial" w:hAnsi="Arial" w:cs="Arial"/>
                <w:sz w:val="20"/>
              </w:rPr>
              <w:t>Prepare Autoclave for Pressure Test</w:t>
            </w:r>
          </w:p>
          <w:p w14:paraId="6FAFB6AB" w14:textId="77777777" w:rsidR="00703F06" w:rsidRPr="00304E05" w:rsidRDefault="007B5560" w:rsidP="00062288">
            <w:pPr>
              <w:pStyle w:val="BlockText"/>
              <w:numPr>
                <w:ilvl w:val="0"/>
                <w:numId w:val="28"/>
              </w:numPr>
              <w:spacing w:after="100"/>
              <w:rPr>
                <w:rFonts w:ascii="Arial" w:hAnsi="Arial" w:cs="Arial"/>
                <w:sz w:val="20"/>
              </w:rPr>
            </w:pPr>
            <w:r w:rsidRPr="00304E05">
              <w:rPr>
                <w:rFonts w:ascii="Arial" w:hAnsi="Arial" w:cs="Arial"/>
                <w:sz w:val="20"/>
              </w:rPr>
              <w:t>Startup Autoclave Jacket</w:t>
            </w:r>
          </w:p>
          <w:p w14:paraId="6FAFB6AC" w14:textId="77777777" w:rsidR="00703F06" w:rsidRPr="00304E05" w:rsidRDefault="00F13907" w:rsidP="00062288">
            <w:pPr>
              <w:pStyle w:val="BlockText"/>
              <w:numPr>
                <w:ilvl w:val="0"/>
                <w:numId w:val="28"/>
              </w:numPr>
              <w:spacing w:after="100"/>
              <w:rPr>
                <w:rFonts w:ascii="Arial" w:hAnsi="Arial" w:cs="Arial"/>
                <w:sz w:val="20"/>
              </w:rPr>
            </w:pPr>
            <w:r w:rsidRPr="00304E05">
              <w:rPr>
                <w:rFonts w:ascii="Arial" w:hAnsi="Arial" w:cs="Arial"/>
                <w:sz w:val="20"/>
              </w:rPr>
              <w:t>Add Pressure Test Water to Autoclave</w:t>
            </w:r>
          </w:p>
          <w:p w14:paraId="6FAFB6AD" w14:textId="77777777" w:rsidR="00703F06" w:rsidRPr="00304E05" w:rsidRDefault="00F366E6" w:rsidP="00062288">
            <w:pPr>
              <w:pStyle w:val="BlockText"/>
              <w:numPr>
                <w:ilvl w:val="0"/>
                <w:numId w:val="28"/>
              </w:numPr>
              <w:spacing w:after="100"/>
              <w:rPr>
                <w:rFonts w:ascii="Arial" w:hAnsi="Arial" w:cs="Arial"/>
                <w:sz w:val="20"/>
              </w:rPr>
            </w:pPr>
            <w:r w:rsidRPr="00304E05">
              <w:rPr>
                <w:rFonts w:ascii="Arial" w:hAnsi="Arial" w:cs="Arial"/>
                <w:sz w:val="20"/>
              </w:rPr>
              <w:t>Run in Autoclave Packing</w:t>
            </w:r>
          </w:p>
          <w:p w14:paraId="6FAFB6AE" w14:textId="77777777" w:rsidR="00CE1453" w:rsidRPr="00304E05" w:rsidRDefault="00CE1453" w:rsidP="00062288">
            <w:pPr>
              <w:pStyle w:val="BlockText"/>
              <w:numPr>
                <w:ilvl w:val="0"/>
                <w:numId w:val="28"/>
              </w:numPr>
              <w:spacing w:after="100"/>
              <w:rPr>
                <w:rFonts w:ascii="Arial" w:hAnsi="Arial" w:cs="Arial"/>
                <w:sz w:val="20"/>
              </w:rPr>
            </w:pPr>
            <w:r w:rsidRPr="00304E05">
              <w:rPr>
                <w:rFonts w:ascii="Arial" w:hAnsi="Arial"/>
                <w:sz w:val="20"/>
              </w:rPr>
              <w:t>Pressure Test Autoclave</w:t>
            </w:r>
          </w:p>
          <w:p w14:paraId="6FAFB6AF" w14:textId="77777777" w:rsidR="00703F06" w:rsidRPr="00304E05" w:rsidRDefault="00CE1453" w:rsidP="00062288">
            <w:pPr>
              <w:pStyle w:val="BlockText"/>
              <w:numPr>
                <w:ilvl w:val="0"/>
                <w:numId w:val="28"/>
              </w:numPr>
              <w:spacing w:after="100"/>
              <w:rPr>
                <w:rFonts w:ascii="Arial" w:hAnsi="Arial" w:cs="Arial"/>
                <w:sz w:val="20"/>
              </w:rPr>
            </w:pPr>
            <w:r w:rsidRPr="00304E05">
              <w:rPr>
                <w:rFonts w:ascii="Arial" w:hAnsi="Arial"/>
                <w:sz w:val="20"/>
              </w:rPr>
              <w:t>Pressure Test Trouble shooting Guide</w:t>
            </w:r>
          </w:p>
          <w:p w14:paraId="6FAFB6B0" w14:textId="77777777" w:rsidR="00CE1453" w:rsidRPr="00304E05" w:rsidRDefault="00CE1453" w:rsidP="00062288">
            <w:pPr>
              <w:pStyle w:val="BlockText"/>
              <w:numPr>
                <w:ilvl w:val="0"/>
                <w:numId w:val="28"/>
              </w:numPr>
              <w:spacing w:after="100"/>
              <w:rPr>
                <w:rFonts w:ascii="Arial" w:hAnsi="Arial" w:cs="Arial"/>
                <w:sz w:val="20"/>
              </w:rPr>
            </w:pPr>
            <w:r w:rsidRPr="00304E05">
              <w:rPr>
                <w:rFonts w:ascii="Arial" w:hAnsi="Arial" w:cs="Arial"/>
                <w:sz w:val="20"/>
              </w:rPr>
              <w:t>Restore Autoclave to Service</w:t>
            </w:r>
          </w:p>
        </w:tc>
      </w:tr>
    </w:tbl>
    <w:p w14:paraId="6FAFB6B2" w14:textId="77777777" w:rsidR="00441408" w:rsidRPr="00304E05" w:rsidRDefault="00441408" w:rsidP="00441408">
      <w:pPr>
        <w:rPr>
          <w:rFonts w:ascii="Arial" w:hAnsi="Arial"/>
        </w:rPr>
      </w:pPr>
    </w:p>
    <w:p w14:paraId="6FAFB6B3" w14:textId="77777777" w:rsidR="00441408" w:rsidRDefault="00947D47" w:rsidP="00441408">
      <w:pPr>
        <w:pStyle w:val="ContinuedOnNextPa"/>
      </w:pPr>
      <w:r>
        <w:t>Continued on next page</w:t>
      </w:r>
    </w:p>
    <w:p w14:paraId="1E4BFE0D" w14:textId="77777777" w:rsidR="00892FF6" w:rsidRDefault="00892FF6" w:rsidP="00441408">
      <w:pPr>
        <w:pStyle w:val="Heading4"/>
      </w:pPr>
    </w:p>
    <w:p w14:paraId="6BB6B6CB" w14:textId="77777777" w:rsidR="00892FF6" w:rsidRDefault="00892FF6" w:rsidP="00441408">
      <w:pPr>
        <w:pStyle w:val="Heading4"/>
      </w:pPr>
    </w:p>
    <w:p w14:paraId="6FAFB6B6" w14:textId="1AB9F9F4" w:rsidR="00441408" w:rsidRPr="00304E05" w:rsidRDefault="009C3044" w:rsidP="00441408">
      <w:pPr>
        <w:pStyle w:val="Heading4"/>
      </w:pPr>
      <w:r w:rsidRPr="00304E05">
        <w:lastRenderedPageBreak/>
        <w:t xml:space="preserve">Autoclave </w:t>
      </w:r>
      <w:r w:rsidR="00441408" w:rsidRPr="00304E05">
        <w:t>Pressure Test</w:t>
      </w:r>
      <w:r w:rsidR="00DF40B4">
        <w:t>,</w:t>
      </w:r>
      <w:r w:rsidR="00DF40B4" w:rsidRPr="0060189A">
        <w:rPr>
          <w:sz w:val="28"/>
        </w:rPr>
        <w:t xml:space="preserve"> Continued</w:t>
      </w:r>
    </w:p>
    <w:p w14:paraId="6FAFB6B7" w14:textId="77777777" w:rsidR="00E876DD" w:rsidRPr="00304E05" w:rsidRDefault="00E876DD" w:rsidP="00E876DD">
      <w:pPr>
        <w:pStyle w:val="BlockLine"/>
        <w:rPr>
          <w:rFonts w:ascii="Arial" w:hAnsi="Arial"/>
        </w:rPr>
      </w:pPr>
      <w:r w:rsidRPr="00304E05">
        <w:rPr>
          <w:rFonts w:ascii="Arial" w:hAnsi="Arial"/>
        </w:rPr>
        <w:t xml:space="preserve"> </w:t>
      </w:r>
    </w:p>
    <w:tbl>
      <w:tblPr>
        <w:tblW w:w="9468" w:type="dxa"/>
        <w:tblLayout w:type="fixed"/>
        <w:tblLook w:val="0000" w:firstRow="0" w:lastRow="0" w:firstColumn="0" w:lastColumn="0" w:noHBand="0" w:noVBand="0"/>
      </w:tblPr>
      <w:tblGrid>
        <w:gridCol w:w="1728"/>
        <w:gridCol w:w="7740"/>
      </w:tblGrid>
      <w:tr w:rsidR="00E876DD" w:rsidRPr="00304E05" w14:paraId="6FAFB6CF" w14:textId="77777777" w:rsidTr="00947D47">
        <w:trPr>
          <w:cantSplit/>
        </w:trPr>
        <w:tc>
          <w:tcPr>
            <w:tcW w:w="1728" w:type="dxa"/>
          </w:tcPr>
          <w:p w14:paraId="6FAFB6B8" w14:textId="77777777" w:rsidR="00E876DD" w:rsidRPr="00062288" w:rsidRDefault="00703F06" w:rsidP="00E32DB7">
            <w:pPr>
              <w:pStyle w:val="Heading5"/>
              <w:rPr>
                <w:rFonts w:ascii="Arial" w:hAnsi="Arial" w:cs="Arial"/>
                <w:szCs w:val="22"/>
              </w:rPr>
            </w:pPr>
            <w:r w:rsidRPr="00062288">
              <w:rPr>
                <w:rFonts w:ascii="Arial" w:hAnsi="Arial" w:cs="Arial"/>
                <w:szCs w:val="22"/>
              </w:rPr>
              <w:t>Prepare Autoclave for Pressure Test</w:t>
            </w:r>
          </w:p>
        </w:tc>
        <w:tc>
          <w:tcPr>
            <w:tcW w:w="7740" w:type="dxa"/>
          </w:tcPr>
          <w:p w14:paraId="6FAFB6B9" w14:textId="77777777" w:rsidR="00703F06" w:rsidRPr="00304E05" w:rsidRDefault="00703F06" w:rsidP="00703F06">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rPr>
            </w:pPr>
            <w:r w:rsidRPr="00304E05">
              <w:rPr>
                <w:rFonts w:ascii="Arial" w:hAnsi="Arial"/>
              </w:rPr>
              <w:t>Contact maintenance to complete the following tasks:</w:t>
            </w:r>
          </w:p>
          <w:p w14:paraId="6FAFB6BA" w14:textId="77777777" w:rsidR="00703F06" w:rsidRPr="00304E05" w:rsidRDefault="00703F06" w:rsidP="00703F06">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rPr>
            </w:pPr>
          </w:p>
          <w:p w14:paraId="6FAFB6BB" w14:textId="77777777" w:rsidR="00703F06" w:rsidRPr="00304E05" w:rsidRDefault="00703F06"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274"/>
              <w:rPr>
                <w:rFonts w:ascii="Arial" w:hAnsi="Arial"/>
              </w:rPr>
            </w:pPr>
            <w:r w:rsidRPr="00304E05">
              <w:rPr>
                <w:rFonts w:ascii="Arial" w:hAnsi="Arial"/>
                <w:bCs/>
              </w:rPr>
              <w:t>Remove all blanks</w:t>
            </w:r>
            <w:r w:rsidR="007B5560" w:rsidRPr="00304E05">
              <w:rPr>
                <w:rFonts w:ascii="Arial" w:hAnsi="Arial"/>
                <w:bCs/>
              </w:rPr>
              <w:t xml:space="preserve"> except TFE line:</w:t>
            </w:r>
            <w:r w:rsidRPr="00304E05">
              <w:rPr>
                <w:rFonts w:ascii="Arial" w:hAnsi="Arial"/>
                <w:bCs/>
              </w:rPr>
              <w:t xml:space="preserve"> Ingredients Header, Mixed Gas Holder vent line, </w:t>
            </w:r>
            <w:r w:rsidR="007B5560" w:rsidRPr="00304E05">
              <w:rPr>
                <w:rFonts w:ascii="Arial" w:hAnsi="Arial"/>
                <w:bCs/>
              </w:rPr>
              <w:t>75# steamback line (#9 only), and high pressure N2 supply line</w:t>
            </w:r>
            <w:r w:rsidRPr="00304E05">
              <w:rPr>
                <w:rFonts w:ascii="Arial" w:hAnsi="Arial"/>
                <w:bCs/>
              </w:rPr>
              <w:t>.  TFE feed line must remain blanked.</w:t>
            </w:r>
          </w:p>
          <w:p w14:paraId="6FAFB6BD" w14:textId="77777777" w:rsidR="007B5560" w:rsidRPr="00304E05" w:rsidRDefault="007B5560"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274"/>
              <w:rPr>
                <w:rFonts w:ascii="Arial" w:hAnsi="Arial"/>
              </w:rPr>
            </w:pPr>
            <w:r w:rsidRPr="00304E05">
              <w:rPr>
                <w:rFonts w:ascii="Arial" w:hAnsi="Arial"/>
              </w:rPr>
              <w:t>Verify jacket piping is reassembled</w:t>
            </w:r>
          </w:p>
          <w:p w14:paraId="6FAFB6BE" w14:textId="77777777" w:rsidR="008F1D5E" w:rsidRDefault="008F1D5E"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ind w:left="706" w:hanging="274"/>
              <w:rPr>
                <w:rFonts w:ascii="Arial" w:hAnsi="Arial"/>
              </w:rPr>
            </w:pPr>
            <w:r w:rsidRPr="00304E05">
              <w:rPr>
                <w:rFonts w:ascii="Arial" w:hAnsi="Arial"/>
              </w:rPr>
              <w:t>Connect the agitator motor coupling and install agitator fuses</w:t>
            </w:r>
          </w:p>
          <w:p w14:paraId="6FAFB6BF" w14:textId="77777777" w:rsidR="00947D47" w:rsidRPr="00304E05" w:rsidRDefault="00947D47" w:rsidP="00947D47">
            <w:pPr>
              <w:pStyle w:val="MacroText"/>
              <w:tabs>
                <w:tab w:val="clear" w:pos="480"/>
                <w:tab w:val="clear" w:pos="960"/>
                <w:tab w:val="clear" w:pos="1440"/>
                <w:tab w:val="clear" w:pos="1920"/>
                <w:tab w:val="clear" w:pos="2400"/>
                <w:tab w:val="clear" w:pos="2880"/>
                <w:tab w:val="clear" w:pos="3360"/>
                <w:tab w:val="clear" w:pos="3840"/>
                <w:tab w:val="clear" w:pos="4320"/>
              </w:tabs>
              <w:ind w:left="706"/>
              <w:rPr>
                <w:rFonts w:ascii="Arial" w:hAnsi="Arial"/>
              </w:rPr>
            </w:pPr>
          </w:p>
          <w:p w14:paraId="6FAFB6C0" w14:textId="77777777" w:rsidR="007B5560" w:rsidRPr="00304E05" w:rsidRDefault="007B5560" w:rsidP="00947D47">
            <w:pPr>
              <w:pStyle w:val="MacroText"/>
              <w:tabs>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706"/>
              <w:rPr>
                <w:rFonts w:ascii="Arial" w:hAnsi="Arial"/>
              </w:rPr>
            </w:pPr>
            <w:r w:rsidRPr="00304E05">
              <w:rPr>
                <w:rFonts w:ascii="Arial" w:hAnsi="Arial"/>
              </w:rPr>
              <w:t>Operations completes the following tasks:</w:t>
            </w:r>
          </w:p>
          <w:p w14:paraId="6FAFB6C1" w14:textId="77777777" w:rsidR="007B5560" w:rsidRPr="00304E05" w:rsidRDefault="007B5560"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274"/>
              <w:rPr>
                <w:rFonts w:ascii="Arial" w:hAnsi="Arial"/>
              </w:rPr>
            </w:pPr>
            <w:r w:rsidRPr="00304E05">
              <w:rPr>
                <w:rFonts w:ascii="Arial" w:hAnsi="Arial"/>
                <w:bCs/>
              </w:rPr>
              <w:t>Connect all inboard and outboard injection lines</w:t>
            </w:r>
          </w:p>
          <w:p w14:paraId="6FAFB6C2" w14:textId="77777777" w:rsidR="007B5560" w:rsidRPr="00304E05" w:rsidRDefault="007B5560"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274"/>
              <w:rPr>
                <w:rFonts w:ascii="Arial" w:hAnsi="Arial"/>
              </w:rPr>
            </w:pPr>
            <w:r w:rsidRPr="00304E05">
              <w:rPr>
                <w:rFonts w:ascii="Arial" w:hAnsi="Arial"/>
              </w:rPr>
              <w:t>Connect inboard and outboard thermocouple cables and verify installation</w:t>
            </w:r>
          </w:p>
          <w:p w14:paraId="6FAFB6C3" w14:textId="77777777" w:rsidR="007B5560" w:rsidRPr="00304E05" w:rsidRDefault="007B5560"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6" w:hanging="274"/>
              <w:rPr>
                <w:rFonts w:ascii="Arial" w:hAnsi="Arial"/>
              </w:rPr>
            </w:pPr>
            <w:r w:rsidRPr="00304E05">
              <w:rPr>
                <w:rFonts w:ascii="Arial" w:hAnsi="Arial"/>
              </w:rPr>
              <w:t>Connect inboard and outboard bearing water hoses</w:t>
            </w:r>
          </w:p>
          <w:p w14:paraId="6FAFB6C4" w14:textId="77777777" w:rsidR="007B5560" w:rsidRPr="00304E05" w:rsidRDefault="007B5560" w:rsidP="00952221">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ind w:left="702" w:hanging="270"/>
              <w:rPr>
                <w:rFonts w:ascii="Arial" w:hAnsi="Arial"/>
              </w:rPr>
            </w:pPr>
            <w:r w:rsidRPr="00304E05">
              <w:rPr>
                <w:rFonts w:ascii="Arial" w:hAnsi="Arial"/>
              </w:rPr>
              <w:t>Unlock and open all manual valves</w:t>
            </w:r>
            <w:r w:rsidR="008F1D5E" w:rsidRPr="00304E05">
              <w:rPr>
                <w:rFonts w:ascii="Arial" w:hAnsi="Arial"/>
              </w:rPr>
              <w:t xml:space="preserve"> and switches</w:t>
            </w:r>
            <w:r w:rsidRPr="00304E05">
              <w:rPr>
                <w:rFonts w:ascii="Arial" w:hAnsi="Arial"/>
              </w:rPr>
              <w:t>, except TFE, using the lockout sheet:</w:t>
            </w:r>
          </w:p>
          <w:p w14:paraId="6FAFB6C5" w14:textId="77777777" w:rsidR="007B5560" w:rsidRPr="00304E05" w:rsidRDefault="007B5560"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422"/>
              </w:tabs>
              <w:ind w:left="1422" w:hanging="450"/>
              <w:rPr>
                <w:rFonts w:ascii="Arial" w:hAnsi="Arial"/>
              </w:rPr>
            </w:pPr>
            <w:r w:rsidRPr="00304E05">
              <w:rPr>
                <w:rFonts w:ascii="Arial" w:hAnsi="Arial"/>
              </w:rPr>
              <w:t>Inboard and outboard bearing water (4 valves)</w:t>
            </w:r>
          </w:p>
          <w:p w14:paraId="6FAFB6C6" w14:textId="77777777" w:rsidR="007B5560" w:rsidRPr="00304E05" w:rsidRDefault="007B5560"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422"/>
              </w:tabs>
              <w:ind w:left="1422" w:hanging="450"/>
              <w:rPr>
                <w:rFonts w:ascii="Arial" w:hAnsi="Arial"/>
              </w:rPr>
            </w:pPr>
            <w:r w:rsidRPr="00304E05">
              <w:rPr>
                <w:rFonts w:ascii="Arial" w:hAnsi="Arial"/>
              </w:rPr>
              <w:t>6 (4 on #9) manual valves associated with the Injection System</w:t>
            </w:r>
          </w:p>
          <w:p w14:paraId="6FAFB6C7" w14:textId="77777777" w:rsidR="007B5560" w:rsidRPr="00304E05" w:rsidRDefault="007B5560"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422"/>
              </w:tabs>
              <w:ind w:left="1422" w:hanging="450"/>
              <w:rPr>
                <w:rFonts w:ascii="Arial" w:hAnsi="Arial"/>
              </w:rPr>
            </w:pPr>
            <w:r w:rsidRPr="00304E05">
              <w:rPr>
                <w:rFonts w:ascii="Arial" w:hAnsi="Arial" w:cs="Arial"/>
              </w:rPr>
              <w:t>Ingredients Header manual valve</w:t>
            </w:r>
          </w:p>
          <w:p w14:paraId="6FAFB6C8" w14:textId="77777777" w:rsidR="007B5560" w:rsidRPr="00304E05" w:rsidRDefault="007B5560"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422"/>
              </w:tabs>
              <w:ind w:left="1422" w:hanging="450"/>
              <w:rPr>
                <w:rFonts w:ascii="Arial" w:hAnsi="Arial"/>
              </w:rPr>
            </w:pPr>
            <w:r w:rsidRPr="00304E05">
              <w:rPr>
                <w:rFonts w:ascii="Arial" w:hAnsi="Arial" w:cs="Arial"/>
              </w:rPr>
              <w:t>Mixed Gas Holder manual valve</w:t>
            </w:r>
          </w:p>
          <w:p w14:paraId="6FAFB6C9" w14:textId="5F66C0E9" w:rsidR="007B5560" w:rsidRPr="00304E05" w:rsidRDefault="008F1D5E"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422"/>
              </w:tabs>
              <w:ind w:left="1422" w:hanging="450"/>
              <w:rPr>
                <w:rFonts w:ascii="Arial" w:hAnsi="Arial"/>
              </w:rPr>
            </w:pPr>
            <w:r w:rsidRPr="00304E05">
              <w:rPr>
                <w:rFonts w:ascii="Arial" w:hAnsi="Arial"/>
              </w:rPr>
              <w:t xml:space="preserve">75# steamback manual valve </w:t>
            </w:r>
          </w:p>
          <w:p w14:paraId="6FAFB6CB" w14:textId="77777777" w:rsidR="008F1D5E" w:rsidRPr="00304E05" w:rsidRDefault="008F1D5E"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332"/>
                <w:tab w:val="num" w:pos="1422"/>
              </w:tabs>
              <w:ind w:left="1422" w:hanging="450"/>
              <w:rPr>
                <w:rFonts w:ascii="Arial" w:hAnsi="Arial"/>
              </w:rPr>
            </w:pPr>
            <w:r w:rsidRPr="00304E05">
              <w:rPr>
                <w:rFonts w:ascii="Arial" w:hAnsi="Arial"/>
              </w:rPr>
              <w:t xml:space="preserve">Ram cleaner ball valve pin, and Ram cleaner water and air supply (if </w:t>
            </w:r>
            <w:r w:rsidR="00952221">
              <w:rPr>
                <w:rFonts w:ascii="Arial" w:hAnsi="Arial"/>
              </w:rPr>
              <w:t xml:space="preserve">  </w:t>
            </w:r>
            <w:r w:rsidRPr="00304E05">
              <w:rPr>
                <w:rFonts w:ascii="Arial" w:hAnsi="Arial"/>
              </w:rPr>
              <w:t>attached to autoclave)</w:t>
            </w:r>
          </w:p>
          <w:p w14:paraId="6FAFB6CC" w14:textId="77777777" w:rsidR="008F1D5E" w:rsidRPr="00304E05" w:rsidRDefault="008F1D5E" w:rsidP="00952221">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332"/>
              </w:tabs>
              <w:ind w:left="1332"/>
              <w:rPr>
                <w:rFonts w:ascii="Arial" w:hAnsi="Arial"/>
              </w:rPr>
            </w:pPr>
            <w:r w:rsidRPr="00304E05">
              <w:rPr>
                <w:rFonts w:ascii="Arial" w:hAnsi="Arial"/>
              </w:rPr>
              <w:t>Motorized drop valve pin and ECR hand switch</w:t>
            </w:r>
          </w:p>
          <w:p w14:paraId="6FAFB6CD" w14:textId="77777777" w:rsidR="008F1D5E" w:rsidRPr="00304E05" w:rsidRDefault="008F1D5E" w:rsidP="00947D47">
            <w:pPr>
              <w:pStyle w:val="MacroText"/>
              <w:numPr>
                <w:ilvl w:val="1"/>
                <w:numId w:val="30"/>
              </w:numPr>
              <w:tabs>
                <w:tab w:val="clear" w:pos="480"/>
                <w:tab w:val="clear" w:pos="960"/>
                <w:tab w:val="clear" w:pos="1440"/>
                <w:tab w:val="clear" w:pos="1920"/>
                <w:tab w:val="clear" w:pos="2400"/>
                <w:tab w:val="clear" w:pos="2880"/>
                <w:tab w:val="clear" w:pos="3360"/>
                <w:tab w:val="clear" w:pos="3840"/>
                <w:tab w:val="clear" w:pos="4320"/>
                <w:tab w:val="num" w:pos="1332"/>
              </w:tabs>
              <w:spacing w:after="120"/>
              <w:ind w:left="1332"/>
              <w:rPr>
                <w:rFonts w:ascii="Arial" w:hAnsi="Arial"/>
              </w:rPr>
            </w:pPr>
            <w:r w:rsidRPr="00304E05">
              <w:rPr>
                <w:rFonts w:ascii="Arial" w:hAnsi="Arial"/>
              </w:rPr>
              <w:t>Agitator hand switch and ECR</w:t>
            </w:r>
          </w:p>
          <w:p w14:paraId="6FAFB6CE" w14:textId="77777777" w:rsidR="00E876DD" w:rsidRPr="00304E05" w:rsidRDefault="008F1D5E" w:rsidP="00947D47">
            <w:pPr>
              <w:pStyle w:val="MacroText"/>
              <w:numPr>
                <w:ilvl w:val="0"/>
                <w:numId w:val="30"/>
              </w:numPr>
              <w:tabs>
                <w:tab w:val="clear" w:pos="360"/>
                <w:tab w:val="clear" w:pos="480"/>
                <w:tab w:val="clear" w:pos="960"/>
                <w:tab w:val="clear" w:pos="1440"/>
                <w:tab w:val="clear" w:pos="1920"/>
                <w:tab w:val="clear" w:pos="2400"/>
                <w:tab w:val="clear" w:pos="2880"/>
                <w:tab w:val="clear" w:pos="3360"/>
                <w:tab w:val="clear" w:pos="3840"/>
                <w:tab w:val="clear" w:pos="4320"/>
                <w:tab w:val="num" w:pos="702"/>
              </w:tabs>
              <w:spacing w:after="120"/>
              <w:ind w:left="702" w:hanging="270"/>
              <w:rPr>
                <w:rFonts w:ascii="Arial" w:hAnsi="Arial"/>
                <w:bCs/>
              </w:rPr>
            </w:pPr>
            <w:r w:rsidRPr="00304E05">
              <w:rPr>
                <w:rFonts w:ascii="Arial" w:hAnsi="Arial"/>
              </w:rPr>
              <w:t>With the exception of the TFE feedline lockout and high pressure nitrogen being hooked up, the autoclave should be in a ready to run state.</w:t>
            </w:r>
          </w:p>
        </w:tc>
      </w:tr>
    </w:tbl>
    <w:p w14:paraId="6FAFB6D0" w14:textId="77777777" w:rsidR="00947D47" w:rsidRPr="00304E05" w:rsidRDefault="00947D47" w:rsidP="00971B11">
      <w:pPr>
        <w:pStyle w:val="BlockLine"/>
        <w:spacing w:before="120"/>
        <w:ind w:left="1699"/>
        <w:rPr>
          <w:rFonts w:ascii="Arial" w:hAnsi="Arial" w:cs="Arial"/>
          <w:sz w:val="20"/>
        </w:rPr>
      </w:pPr>
    </w:p>
    <w:tbl>
      <w:tblPr>
        <w:tblW w:w="9468" w:type="dxa"/>
        <w:tblLayout w:type="fixed"/>
        <w:tblLook w:val="0000" w:firstRow="0" w:lastRow="0" w:firstColumn="0" w:lastColumn="0" w:noHBand="0" w:noVBand="0"/>
      </w:tblPr>
      <w:tblGrid>
        <w:gridCol w:w="1728"/>
        <w:gridCol w:w="7740"/>
      </w:tblGrid>
      <w:tr w:rsidR="00947D47" w:rsidRPr="00304E05" w14:paraId="6FAFB6DA" w14:textId="77777777" w:rsidTr="00947D47">
        <w:trPr>
          <w:cantSplit/>
        </w:trPr>
        <w:tc>
          <w:tcPr>
            <w:tcW w:w="1728" w:type="dxa"/>
          </w:tcPr>
          <w:p w14:paraId="6FAFB6D1" w14:textId="77777777" w:rsidR="00947D47" w:rsidRPr="00062288" w:rsidRDefault="00947D47" w:rsidP="00600013">
            <w:pPr>
              <w:pStyle w:val="Heading5"/>
              <w:rPr>
                <w:rFonts w:ascii="Arial" w:hAnsi="Arial" w:cs="Arial"/>
                <w:szCs w:val="22"/>
              </w:rPr>
            </w:pPr>
            <w:r w:rsidRPr="00062288">
              <w:rPr>
                <w:rFonts w:ascii="Arial" w:hAnsi="Arial" w:cs="Arial"/>
                <w:szCs w:val="22"/>
              </w:rPr>
              <w:t>Startup Autoclave Jacket</w:t>
            </w:r>
          </w:p>
          <w:p w14:paraId="6FAFB6D2" w14:textId="77777777" w:rsidR="00947D47" w:rsidRPr="00062288" w:rsidRDefault="00947D47" w:rsidP="00600013">
            <w:pPr>
              <w:pStyle w:val="Heading5"/>
              <w:rPr>
                <w:rFonts w:ascii="Arial" w:hAnsi="Arial" w:cs="Arial"/>
                <w:szCs w:val="22"/>
              </w:rPr>
            </w:pPr>
          </w:p>
        </w:tc>
        <w:tc>
          <w:tcPr>
            <w:tcW w:w="7740" w:type="dxa"/>
          </w:tcPr>
          <w:p w14:paraId="6FAFB6D3" w14:textId="77777777" w:rsidR="00947D47" w:rsidRPr="00304E05" w:rsidRDefault="00947D47" w:rsidP="00600013">
            <w:pPr>
              <w:numPr>
                <w:ilvl w:val="0"/>
                <w:numId w:val="32"/>
              </w:numPr>
              <w:spacing w:after="120"/>
              <w:rPr>
                <w:rFonts w:ascii="Arial" w:hAnsi="Arial"/>
                <w:bCs/>
                <w:sz w:val="20"/>
              </w:rPr>
            </w:pPr>
            <w:r w:rsidRPr="00304E05">
              <w:rPr>
                <w:rFonts w:ascii="Arial" w:hAnsi="Arial"/>
                <w:bCs/>
                <w:sz w:val="20"/>
              </w:rPr>
              <w:t>Valve in jacket water supply manual and steam manual</w:t>
            </w:r>
          </w:p>
          <w:p w14:paraId="6FAFB6D4" w14:textId="77777777" w:rsidR="00947D47" w:rsidRPr="00304E05" w:rsidRDefault="00947D47" w:rsidP="00600013">
            <w:pPr>
              <w:numPr>
                <w:ilvl w:val="0"/>
                <w:numId w:val="32"/>
              </w:numPr>
              <w:spacing w:after="120"/>
              <w:rPr>
                <w:rFonts w:ascii="Arial" w:hAnsi="Arial"/>
                <w:sz w:val="20"/>
              </w:rPr>
            </w:pPr>
            <w:r w:rsidRPr="00304E05">
              <w:rPr>
                <w:rFonts w:ascii="Arial" w:hAnsi="Arial"/>
                <w:sz w:val="20"/>
              </w:rPr>
              <w:t>Valve in seal water to circulating water pump</w:t>
            </w:r>
          </w:p>
          <w:p w14:paraId="6FAFB6D5" w14:textId="77777777" w:rsidR="00947D47" w:rsidRPr="00304E05" w:rsidRDefault="00947D47" w:rsidP="00600013">
            <w:pPr>
              <w:numPr>
                <w:ilvl w:val="0"/>
                <w:numId w:val="32"/>
              </w:numPr>
              <w:spacing w:after="120"/>
              <w:rPr>
                <w:rFonts w:ascii="Arial" w:hAnsi="Arial"/>
                <w:sz w:val="20"/>
              </w:rPr>
            </w:pPr>
            <w:r w:rsidRPr="00304E05">
              <w:rPr>
                <w:rFonts w:ascii="Arial" w:hAnsi="Arial"/>
                <w:sz w:val="20"/>
              </w:rPr>
              <w:t>Valve in dump (to Reuse Header) manual</w:t>
            </w:r>
          </w:p>
          <w:p w14:paraId="6FAFB6D6" w14:textId="77777777" w:rsidR="00947D47" w:rsidRPr="00304E05" w:rsidRDefault="00947D47" w:rsidP="00600013">
            <w:pPr>
              <w:numPr>
                <w:ilvl w:val="0"/>
                <w:numId w:val="32"/>
              </w:numPr>
              <w:spacing w:after="120"/>
              <w:rPr>
                <w:rFonts w:ascii="Arial" w:hAnsi="Arial"/>
                <w:sz w:val="20"/>
              </w:rPr>
            </w:pPr>
            <w:r w:rsidRPr="00304E05">
              <w:rPr>
                <w:rFonts w:ascii="Arial" w:hAnsi="Arial"/>
                <w:sz w:val="20"/>
              </w:rPr>
              <w:t xml:space="preserve">Verify all other jacket recirculation valves are open – note that some recirculation valves may be partially open to control flow to the various jacket compartments </w:t>
            </w:r>
          </w:p>
          <w:p w14:paraId="6FAFB6D7" w14:textId="77777777" w:rsidR="00947D47" w:rsidRPr="00304E05" w:rsidRDefault="00947D47" w:rsidP="00600013">
            <w:pPr>
              <w:numPr>
                <w:ilvl w:val="0"/>
                <w:numId w:val="32"/>
              </w:numPr>
              <w:spacing w:after="120"/>
              <w:rPr>
                <w:rFonts w:ascii="Arial" w:hAnsi="Arial"/>
                <w:sz w:val="20"/>
              </w:rPr>
            </w:pPr>
            <w:r w:rsidRPr="00304E05">
              <w:rPr>
                <w:rFonts w:ascii="Arial" w:hAnsi="Arial"/>
                <w:sz w:val="20"/>
              </w:rPr>
              <w:t>Set jacket pressure controller to 30 psig in automatic, and open the makeup water automatic valve to 100% in manual.  Allow several minutes for most air to be removed from jacket.</w:t>
            </w:r>
          </w:p>
          <w:p w14:paraId="6FAFB6D8" w14:textId="77777777" w:rsidR="00947D47" w:rsidRPr="00304E05" w:rsidRDefault="00947D47" w:rsidP="00600013">
            <w:pPr>
              <w:numPr>
                <w:ilvl w:val="0"/>
                <w:numId w:val="32"/>
              </w:numPr>
              <w:spacing w:after="120"/>
              <w:rPr>
                <w:rFonts w:ascii="Arial" w:hAnsi="Arial"/>
                <w:sz w:val="20"/>
              </w:rPr>
            </w:pPr>
            <w:r w:rsidRPr="00304E05">
              <w:rPr>
                <w:rFonts w:ascii="Arial" w:hAnsi="Arial"/>
                <w:sz w:val="20"/>
              </w:rPr>
              <w:t>Unlock and start jacket water circulating pump</w:t>
            </w:r>
          </w:p>
          <w:p w14:paraId="6FAFB6D9" w14:textId="77777777" w:rsidR="00947D47" w:rsidRPr="00304E05" w:rsidRDefault="00947D47" w:rsidP="00947D47">
            <w:pPr>
              <w:numPr>
                <w:ilvl w:val="0"/>
                <w:numId w:val="32"/>
              </w:numPr>
              <w:spacing w:after="120"/>
              <w:rPr>
                <w:rFonts w:ascii="Arial" w:hAnsi="Arial"/>
                <w:sz w:val="20"/>
              </w:rPr>
            </w:pPr>
            <w:r w:rsidRPr="00304E05">
              <w:rPr>
                <w:rFonts w:ascii="Arial" w:hAnsi="Arial"/>
                <w:sz w:val="20"/>
              </w:rPr>
              <w:t>Set jacket temperature to automatic at pressure-test temperature (50</w:t>
            </w:r>
            <w:r w:rsidRPr="00304E05">
              <w:rPr>
                <w:rFonts w:ascii="Arial" w:hAnsi="Arial"/>
                <w:sz w:val="20"/>
                <w:vertAlign w:val="superscript"/>
              </w:rPr>
              <w:t>o</w:t>
            </w:r>
            <w:r>
              <w:rPr>
                <w:rFonts w:ascii="Arial" w:hAnsi="Arial"/>
                <w:sz w:val="20"/>
                <w:vertAlign w:val="superscript"/>
              </w:rPr>
              <w:t xml:space="preserve"> </w:t>
            </w:r>
            <w:r w:rsidRPr="00304E05">
              <w:rPr>
                <w:rFonts w:ascii="Arial" w:hAnsi="Arial"/>
                <w:sz w:val="20"/>
              </w:rPr>
              <w:t xml:space="preserve">C) </w:t>
            </w:r>
          </w:p>
        </w:tc>
      </w:tr>
    </w:tbl>
    <w:p w14:paraId="6FAFB6DB" w14:textId="77777777" w:rsidR="00947D47" w:rsidRPr="00304E05" w:rsidRDefault="00947D47" w:rsidP="00F47FF0">
      <w:pPr>
        <w:rPr>
          <w:rFonts w:ascii="Arial" w:hAnsi="Arial"/>
        </w:rPr>
      </w:pPr>
    </w:p>
    <w:p w14:paraId="6FAFB6DC" w14:textId="77777777" w:rsidR="002C4C7D" w:rsidRPr="00947D47" w:rsidRDefault="00947D47" w:rsidP="00947D47">
      <w:pPr>
        <w:pBdr>
          <w:top w:val="single" w:sz="4" w:space="1" w:color="auto"/>
        </w:pBdr>
        <w:ind w:left="1710"/>
        <w:jc w:val="right"/>
        <w:rPr>
          <w:i/>
          <w:sz w:val="20"/>
        </w:rPr>
      </w:pPr>
      <w:r w:rsidRPr="00947D47">
        <w:rPr>
          <w:i/>
          <w:sz w:val="20"/>
        </w:rPr>
        <w:t>Continued on next page</w:t>
      </w:r>
    </w:p>
    <w:p w14:paraId="6FAFB6DD" w14:textId="77777777" w:rsidR="00971B11" w:rsidRDefault="00971B11" w:rsidP="00FA5CB3">
      <w:pPr>
        <w:pStyle w:val="MapTitleContinued"/>
      </w:pPr>
    </w:p>
    <w:p w14:paraId="0C2097D0" w14:textId="77777777" w:rsidR="00892FF6" w:rsidRDefault="00892FF6" w:rsidP="00FA5CB3">
      <w:pPr>
        <w:pStyle w:val="MapTitleContinued"/>
      </w:pPr>
    </w:p>
    <w:p w14:paraId="6FAFB6DE" w14:textId="10DD12A2" w:rsidR="00FA5CB3" w:rsidRPr="00304E05" w:rsidRDefault="00FA5CB3" w:rsidP="00FA5CB3">
      <w:pPr>
        <w:pStyle w:val="MapTitleContinued"/>
      </w:pPr>
      <w:r w:rsidRPr="00304E05">
        <w:lastRenderedPageBreak/>
        <w:fldChar w:fldCharType="begin"/>
      </w:r>
      <w:r w:rsidRPr="00304E05">
        <w:instrText>styleref "Map Title"</w:instrText>
      </w:r>
      <w:r w:rsidRPr="00304E05">
        <w:fldChar w:fldCharType="separate"/>
      </w:r>
      <w:r w:rsidR="00FD0877">
        <w:rPr>
          <w:noProof/>
        </w:rPr>
        <w:t>Autoclave Pressure Test, Continued</w:t>
      </w:r>
      <w:r w:rsidRPr="00304E05">
        <w:fldChar w:fldCharType="end"/>
      </w:r>
      <w:r w:rsidR="00DF40B4">
        <w:t>,</w:t>
      </w:r>
      <w:r w:rsidR="00DF40B4" w:rsidRPr="007D10D5">
        <w:rPr>
          <w:sz w:val="28"/>
        </w:rPr>
        <w:t xml:space="preserve"> Continued</w:t>
      </w:r>
    </w:p>
    <w:p w14:paraId="6FAFB6DF" w14:textId="77777777" w:rsidR="00D5221A" w:rsidRPr="00304E05" w:rsidRDefault="00D5221A" w:rsidP="00FA5CB3">
      <w:pPr>
        <w:pStyle w:val="BlockLine"/>
        <w:rPr>
          <w:rFonts w:ascii="Arial" w:hAnsi="Arial"/>
        </w:rPr>
      </w:pPr>
    </w:p>
    <w:tbl>
      <w:tblPr>
        <w:tblW w:w="9468" w:type="dxa"/>
        <w:tblLayout w:type="fixed"/>
        <w:tblLook w:val="0000" w:firstRow="0" w:lastRow="0" w:firstColumn="0" w:lastColumn="0" w:noHBand="0" w:noVBand="0"/>
      </w:tblPr>
      <w:tblGrid>
        <w:gridCol w:w="1728"/>
        <w:gridCol w:w="7740"/>
      </w:tblGrid>
      <w:tr w:rsidR="0004688F" w:rsidRPr="00304E05" w14:paraId="6FAFB6EB" w14:textId="77777777" w:rsidTr="00947D47">
        <w:trPr>
          <w:cantSplit/>
        </w:trPr>
        <w:tc>
          <w:tcPr>
            <w:tcW w:w="1728" w:type="dxa"/>
          </w:tcPr>
          <w:p w14:paraId="6FAFB6E0" w14:textId="77777777" w:rsidR="0004688F" w:rsidRPr="00062288" w:rsidRDefault="00F13907" w:rsidP="00C12C41">
            <w:pPr>
              <w:pStyle w:val="Heading5"/>
              <w:rPr>
                <w:rFonts w:ascii="Arial" w:hAnsi="Arial" w:cs="Arial"/>
                <w:szCs w:val="22"/>
              </w:rPr>
            </w:pPr>
            <w:r w:rsidRPr="00062288">
              <w:rPr>
                <w:rFonts w:ascii="Arial" w:hAnsi="Arial" w:cs="Arial"/>
                <w:szCs w:val="22"/>
              </w:rPr>
              <w:t>Add Pressure Test Water to Autoclave</w:t>
            </w:r>
            <w:r w:rsidRPr="00062288" w:rsidDel="00F13907">
              <w:rPr>
                <w:rFonts w:ascii="Arial" w:hAnsi="Arial" w:cs="Arial"/>
                <w:szCs w:val="22"/>
              </w:rPr>
              <w:t xml:space="preserve"> </w:t>
            </w:r>
          </w:p>
        </w:tc>
        <w:tc>
          <w:tcPr>
            <w:tcW w:w="7740" w:type="dxa"/>
          </w:tcPr>
          <w:p w14:paraId="6FAFB6E1" w14:textId="77777777" w:rsidR="0004688F" w:rsidRPr="00304E05" w:rsidRDefault="0004688F" w:rsidP="0004688F">
            <w:pPr>
              <w:rPr>
                <w:rFonts w:ascii="Arial" w:hAnsi="Arial"/>
                <w:bCs/>
                <w:sz w:val="20"/>
              </w:rPr>
            </w:pPr>
            <w:r w:rsidRPr="00304E05">
              <w:rPr>
                <w:rFonts w:ascii="Arial" w:hAnsi="Arial"/>
                <w:bCs/>
                <w:sz w:val="20"/>
              </w:rPr>
              <w:t>Prior to pressure testing, all the water must be removed from the clave to insure it is not overfilled.</w:t>
            </w:r>
          </w:p>
          <w:p w14:paraId="6FAFB6E2" w14:textId="77777777" w:rsidR="0004688F" w:rsidRPr="00304E05" w:rsidRDefault="0004688F" w:rsidP="0004688F">
            <w:pPr>
              <w:rPr>
                <w:rFonts w:ascii="Arial" w:hAnsi="Arial"/>
                <w:bCs/>
                <w:sz w:val="20"/>
              </w:rPr>
            </w:pPr>
          </w:p>
          <w:p w14:paraId="6FAFB6E3" w14:textId="77777777" w:rsidR="00F23C08" w:rsidRPr="00304E05" w:rsidRDefault="0004688F" w:rsidP="00947D47">
            <w:pPr>
              <w:numPr>
                <w:ilvl w:val="0"/>
                <w:numId w:val="33"/>
              </w:numPr>
              <w:tabs>
                <w:tab w:val="clear" w:pos="360"/>
                <w:tab w:val="num" w:pos="702"/>
              </w:tabs>
              <w:spacing w:after="120"/>
              <w:ind w:left="706" w:hanging="270"/>
              <w:rPr>
                <w:rFonts w:ascii="Arial" w:hAnsi="Arial"/>
                <w:bCs/>
                <w:sz w:val="20"/>
              </w:rPr>
            </w:pPr>
            <w:r w:rsidRPr="00304E05">
              <w:rPr>
                <w:rFonts w:ascii="Arial" w:hAnsi="Arial"/>
                <w:bCs/>
                <w:sz w:val="20"/>
              </w:rPr>
              <w:t>Evacuate aut</w:t>
            </w:r>
            <w:r w:rsidR="00805F57" w:rsidRPr="00304E05">
              <w:rPr>
                <w:rFonts w:ascii="Arial" w:hAnsi="Arial"/>
                <w:bCs/>
                <w:sz w:val="20"/>
              </w:rPr>
              <w:t>oclave to -1</w:t>
            </w:r>
            <w:r w:rsidR="008B3ECD" w:rsidRPr="00304E05">
              <w:rPr>
                <w:rFonts w:ascii="Arial" w:hAnsi="Arial"/>
                <w:bCs/>
                <w:sz w:val="20"/>
              </w:rPr>
              <w:t>3</w:t>
            </w:r>
            <w:r w:rsidR="00805F57" w:rsidRPr="00304E05">
              <w:rPr>
                <w:rFonts w:ascii="Arial" w:hAnsi="Arial"/>
                <w:bCs/>
                <w:sz w:val="20"/>
              </w:rPr>
              <w:t xml:space="preserve"> psig at </w:t>
            </w:r>
            <w:r w:rsidR="008B3ECD" w:rsidRPr="00304E05">
              <w:rPr>
                <w:rFonts w:ascii="Arial" w:hAnsi="Arial"/>
                <w:bCs/>
                <w:sz w:val="20"/>
              </w:rPr>
              <w:t>50</w:t>
            </w:r>
            <w:r w:rsidR="00805F57" w:rsidRPr="00304E05">
              <w:rPr>
                <w:rFonts w:ascii="Arial" w:hAnsi="Arial"/>
                <w:bCs/>
                <w:sz w:val="20"/>
              </w:rPr>
              <w:t xml:space="preserve">˚C </w:t>
            </w:r>
            <w:r w:rsidR="00F23C08" w:rsidRPr="00304E05">
              <w:rPr>
                <w:rFonts w:ascii="Arial" w:hAnsi="Arial"/>
                <w:bCs/>
                <w:sz w:val="20"/>
              </w:rPr>
              <w:t xml:space="preserve">(vapor pressure at </w:t>
            </w:r>
            <w:r w:rsidR="008B3ECD" w:rsidRPr="00304E05">
              <w:rPr>
                <w:rFonts w:ascii="Arial" w:hAnsi="Arial"/>
                <w:bCs/>
                <w:sz w:val="20"/>
              </w:rPr>
              <w:t>50</w:t>
            </w:r>
            <w:r w:rsidR="00F23C08" w:rsidRPr="00304E05">
              <w:rPr>
                <w:rFonts w:ascii="Arial" w:hAnsi="Arial"/>
                <w:bCs/>
                <w:sz w:val="20"/>
              </w:rPr>
              <w:t xml:space="preserve">˚ C is </w:t>
            </w:r>
            <w:r w:rsidR="008B3ECD" w:rsidRPr="00304E05">
              <w:rPr>
                <w:rFonts w:ascii="Arial" w:hAnsi="Arial"/>
                <w:bCs/>
                <w:sz w:val="20"/>
              </w:rPr>
              <w:t>1.8</w:t>
            </w:r>
            <w:r w:rsidR="00F23C08" w:rsidRPr="00304E05">
              <w:rPr>
                <w:rFonts w:ascii="Arial" w:hAnsi="Arial"/>
                <w:bCs/>
                <w:sz w:val="20"/>
              </w:rPr>
              <w:t xml:space="preserve">7 psia) </w:t>
            </w:r>
            <w:r w:rsidR="00805F57" w:rsidRPr="00304E05">
              <w:rPr>
                <w:rFonts w:ascii="Arial" w:hAnsi="Arial"/>
                <w:bCs/>
                <w:sz w:val="20"/>
              </w:rPr>
              <w:t>to evaporate any small pockets of water.</w:t>
            </w:r>
          </w:p>
          <w:p w14:paraId="6FAFB6E4" w14:textId="3D5DD198" w:rsidR="0004688F" w:rsidRPr="00304E05" w:rsidRDefault="0004688F" w:rsidP="00947D47">
            <w:pPr>
              <w:numPr>
                <w:ilvl w:val="0"/>
                <w:numId w:val="33"/>
              </w:numPr>
              <w:tabs>
                <w:tab w:val="clear" w:pos="360"/>
                <w:tab w:val="num" w:pos="702"/>
              </w:tabs>
              <w:spacing w:after="120"/>
              <w:ind w:left="706" w:hanging="270"/>
              <w:rPr>
                <w:rFonts w:ascii="Arial" w:hAnsi="Arial"/>
                <w:sz w:val="20"/>
              </w:rPr>
            </w:pPr>
            <w:r w:rsidRPr="00304E05">
              <w:rPr>
                <w:rFonts w:ascii="Arial" w:hAnsi="Arial"/>
                <w:bCs/>
                <w:sz w:val="20"/>
              </w:rPr>
              <w:t xml:space="preserve">If more than 30 minutes passes, </w:t>
            </w:r>
            <w:r w:rsidR="00805F57" w:rsidRPr="00304E05">
              <w:rPr>
                <w:rFonts w:ascii="Arial" w:hAnsi="Arial"/>
                <w:bCs/>
                <w:sz w:val="20"/>
              </w:rPr>
              <w:t>check for large pockets of water</w:t>
            </w:r>
            <w:r w:rsidR="008B3ECD" w:rsidRPr="00304E05">
              <w:rPr>
                <w:rFonts w:ascii="Arial" w:hAnsi="Arial"/>
                <w:bCs/>
                <w:sz w:val="20"/>
              </w:rPr>
              <w:t xml:space="preserve"> or a large leak</w:t>
            </w:r>
            <w:r w:rsidR="00805F57" w:rsidRPr="00304E05">
              <w:rPr>
                <w:rFonts w:ascii="Arial" w:hAnsi="Arial"/>
                <w:bCs/>
                <w:sz w:val="20"/>
              </w:rPr>
              <w:t>. D</w:t>
            </w:r>
            <w:r w:rsidRPr="00304E05">
              <w:rPr>
                <w:rFonts w:ascii="Arial" w:hAnsi="Arial"/>
                <w:bCs/>
                <w:sz w:val="20"/>
              </w:rPr>
              <w:t>rain the clave and any low spots. Repeat evacuation.</w:t>
            </w:r>
          </w:p>
          <w:p w14:paraId="6FAFB6E5" w14:textId="77777777" w:rsidR="00F13907" w:rsidRPr="00304E05" w:rsidRDefault="00F13907" w:rsidP="00947D47">
            <w:pPr>
              <w:numPr>
                <w:ilvl w:val="0"/>
                <w:numId w:val="33"/>
              </w:numPr>
              <w:tabs>
                <w:tab w:val="clear" w:pos="360"/>
                <w:tab w:val="num" w:pos="702"/>
              </w:tabs>
              <w:spacing w:after="120"/>
              <w:ind w:left="706" w:hanging="270"/>
              <w:rPr>
                <w:rFonts w:ascii="Arial" w:hAnsi="Arial"/>
                <w:sz w:val="20"/>
              </w:rPr>
            </w:pPr>
            <w:r w:rsidRPr="00304E05">
              <w:rPr>
                <w:rFonts w:ascii="Arial" w:hAnsi="Arial"/>
                <w:sz w:val="20"/>
              </w:rPr>
              <w:t>Open autoclave vent automatic valves and verify steam jet is shutoff</w:t>
            </w:r>
          </w:p>
          <w:p w14:paraId="6FAFB6E6" w14:textId="77777777" w:rsidR="00F13907" w:rsidRPr="00304E05" w:rsidRDefault="00F13907" w:rsidP="00947D47">
            <w:pPr>
              <w:numPr>
                <w:ilvl w:val="0"/>
                <w:numId w:val="33"/>
              </w:numPr>
              <w:tabs>
                <w:tab w:val="clear" w:pos="360"/>
                <w:tab w:val="num" w:pos="702"/>
              </w:tabs>
              <w:spacing w:after="120"/>
              <w:ind w:left="706" w:hanging="270"/>
              <w:rPr>
                <w:rFonts w:ascii="Arial" w:hAnsi="Arial"/>
                <w:sz w:val="20"/>
              </w:rPr>
            </w:pPr>
            <w:r w:rsidRPr="00304E05">
              <w:rPr>
                <w:rFonts w:ascii="Arial" w:hAnsi="Arial"/>
                <w:sz w:val="20"/>
              </w:rPr>
              <w:t xml:space="preserve">Add 750 gallons </w:t>
            </w:r>
            <w:r w:rsidRPr="00062288">
              <w:rPr>
                <w:rFonts w:ascii="Arial" w:hAnsi="Arial"/>
                <w:b/>
                <w:sz w:val="20"/>
              </w:rPr>
              <w:t>(or 700 gallons if the autoclave was not cleaned)</w:t>
            </w:r>
            <w:r w:rsidRPr="00304E05">
              <w:rPr>
                <w:rFonts w:ascii="Arial" w:hAnsi="Arial"/>
                <w:sz w:val="20"/>
              </w:rPr>
              <w:t xml:space="preserve"> water </w:t>
            </w:r>
            <w:r w:rsidR="009213DD" w:rsidRPr="00304E05">
              <w:rPr>
                <w:rFonts w:ascii="Arial" w:hAnsi="Arial"/>
                <w:sz w:val="20"/>
              </w:rPr>
              <w:t>f</w:t>
            </w:r>
            <w:r w:rsidRPr="00304E05">
              <w:rPr>
                <w:rFonts w:ascii="Arial" w:hAnsi="Arial"/>
                <w:sz w:val="20"/>
              </w:rPr>
              <w:t xml:space="preserve">rom the common aqueous charge tank. </w:t>
            </w:r>
            <w:r w:rsidR="009213DD" w:rsidRPr="00304E05">
              <w:rPr>
                <w:rFonts w:ascii="Arial" w:hAnsi="Arial"/>
                <w:sz w:val="20"/>
              </w:rPr>
              <w:t>Water temperature in the common aqueous charge tank should be between 70-90</w:t>
            </w:r>
            <w:r w:rsidR="009213DD" w:rsidRPr="00304E05">
              <w:rPr>
                <w:rFonts w:ascii="Arial" w:hAnsi="Arial"/>
                <w:sz w:val="20"/>
                <w:vertAlign w:val="superscript"/>
              </w:rPr>
              <w:t>o</w:t>
            </w:r>
            <w:r w:rsidR="00947D47">
              <w:rPr>
                <w:rFonts w:ascii="Arial" w:hAnsi="Arial"/>
                <w:sz w:val="20"/>
                <w:vertAlign w:val="superscript"/>
              </w:rPr>
              <w:t xml:space="preserve"> </w:t>
            </w:r>
            <w:r w:rsidR="009213DD" w:rsidRPr="00304E05">
              <w:rPr>
                <w:rFonts w:ascii="Arial" w:hAnsi="Arial"/>
                <w:sz w:val="20"/>
              </w:rPr>
              <w:t>C</w:t>
            </w:r>
            <w:r w:rsidR="00947D47">
              <w:rPr>
                <w:rFonts w:ascii="Arial" w:hAnsi="Arial"/>
                <w:sz w:val="20"/>
              </w:rPr>
              <w:t xml:space="preserve">. </w:t>
            </w:r>
            <w:r w:rsidRPr="00304E05">
              <w:rPr>
                <w:rFonts w:ascii="Arial" w:hAnsi="Arial"/>
                <w:sz w:val="20"/>
              </w:rPr>
              <w:t>Overfilling or overheating the clave can result in a blown rupture disk.</w:t>
            </w:r>
          </w:p>
          <w:p w14:paraId="6FAFB6E7" w14:textId="2E1BC6A3" w:rsidR="00F13907" w:rsidRPr="00062E76" w:rsidRDefault="00F13907" w:rsidP="00947D47">
            <w:pPr>
              <w:numPr>
                <w:ilvl w:val="0"/>
                <w:numId w:val="33"/>
              </w:numPr>
              <w:tabs>
                <w:tab w:val="clear" w:pos="360"/>
                <w:tab w:val="num" w:pos="702"/>
              </w:tabs>
              <w:spacing w:after="120"/>
              <w:ind w:left="706" w:hanging="270"/>
              <w:rPr>
                <w:rFonts w:ascii="Arial" w:hAnsi="Arial"/>
                <w:sz w:val="20"/>
              </w:rPr>
            </w:pPr>
            <w:r w:rsidRPr="00062E76">
              <w:rPr>
                <w:rFonts w:ascii="Arial" w:hAnsi="Arial"/>
                <w:sz w:val="20"/>
              </w:rPr>
              <w:t>Close autoclave motorized drop valve</w:t>
            </w:r>
            <w:r w:rsidR="00D1321E" w:rsidRPr="00062E76">
              <w:rPr>
                <w:rFonts w:ascii="Arial" w:hAnsi="Arial"/>
                <w:sz w:val="20"/>
              </w:rPr>
              <w:t>, close the autoclave vent valve</w:t>
            </w:r>
            <w:r w:rsidR="00D1321E" w:rsidRPr="00C80EEF">
              <w:rPr>
                <w:rFonts w:ascii="Arial" w:hAnsi="Arial"/>
                <w:sz w:val="20"/>
              </w:rPr>
              <w:t>s</w:t>
            </w:r>
            <w:r w:rsidR="00D1321E" w:rsidRPr="00182164">
              <w:rPr>
                <w:rFonts w:ascii="Arial" w:hAnsi="Arial"/>
                <w:sz w:val="20"/>
              </w:rPr>
              <w:t>.</w:t>
            </w:r>
          </w:p>
          <w:p w14:paraId="6FAFB6E8" w14:textId="77777777" w:rsidR="00F13907" w:rsidRPr="0060189A" w:rsidRDefault="00F13907" w:rsidP="00947D47">
            <w:pPr>
              <w:numPr>
                <w:ilvl w:val="0"/>
                <w:numId w:val="33"/>
              </w:numPr>
              <w:tabs>
                <w:tab w:val="clear" w:pos="360"/>
                <w:tab w:val="num" w:pos="702"/>
              </w:tabs>
              <w:spacing w:after="120"/>
              <w:ind w:left="706" w:hanging="270"/>
              <w:rPr>
                <w:rFonts w:ascii="Arial" w:hAnsi="Arial"/>
                <w:sz w:val="20"/>
              </w:rPr>
            </w:pPr>
            <w:r w:rsidRPr="0060189A">
              <w:rPr>
                <w:rFonts w:ascii="Arial" w:hAnsi="Arial"/>
                <w:sz w:val="20"/>
              </w:rPr>
              <w:t>Start autoclave agitator</w:t>
            </w:r>
            <w:r w:rsidR="00D1321E" w:rsidRPr="0060189A">
              <w:rPr>
                <w:rFonts w:ascii="Arial" w:hAnsi="Arial"/>
                <w:sz w:val="20"/>
              </w:rPr>
              <w:t>.</w:t>
            </w:r>
            <w:r w:rsidRPr="0060189A">
              <w:rPr>
                <w:rFonts w:ascii="Arial" w:hAnsi="Arial"/>
                <w:sz w:val="20"/>
              </w:rPr>
              <w:t xml:space="preserve"> </w:t>
            </w:r>
          </w:p>
          <w:p w14:paraId="6FAFB6E9" w14:textId="77777777" w:rsidR="006155A7" w:rsidRDefault="00F13907" w:rsidP="00947D47">
            <w:pPr>
              <w:numPr>
                <w:ilvl w:val="0"/>
                <w:numId w:val="33"/>
              </w:numPr>
              <w:tabs>
                <w:tab w:val="clear" w:pos="360"/>
                <w:tab w:val="num" w:pos="702"/>
              </w:tabs>
              <w:spacing w:after="120"/>
              <w:ind w:left="706" w:hanging="270"/>
              <w:rPr>
                <w:rFonts w:ascii="Arial" w:hAnsi="Arial"/>
                <w:sz w:val="20"/>
              </w:rPr>
            </w:pPr>
            <w:r w:rsidRPr="00304E05">
              <w:rPr>
                <w:rFonts w:ascii="Arial" w:hAnsi="Arial"/>
                <w:sz w:val="20"/>
              </w:rPr>
              <w:t>Set the autoclave jacket temperature controller to 50</w:t>
            </w:r>
            <w:r w:rsidRPr="00304E05">
              <w:rPr>
                <w:rFonts w:ascii="Arial" w:hAnsi="Arial"/>
                <w:sz w:val="20"/>
                <w:vertAlign w:val="superscript"/>
              </w:rPr>
              <w:t>o</w:t>
            </w:r>
            <w:r w:rsidR="00947D47">
              <w:rPr>
                <w:rFonts w:ascii="Arial" w:hAnsi="Arial"/>
                <w:sz w:val="20"/>
                <w:vertAlign w:val="superscript"/>
              </w:rPr>
              <w:t xml:space="preserve"> </w:t>
            </w:r>
            <w:r w:rsidRPr="00304E05">
              <w:rPr>
                <w:rFonts w:ascii="Arial" w:hAnsi="Arial"/>
                <w:sz w:val="20"/>
              </w:rPr>
              <w:t>C, and cool the hot water down to pressure test temperature.  Wait until temperature is stable before proceeding. By cooling, the water will contract and insure the system is not liquid full.</w:t>
            </w:r>
          </w:p>
          <w:p w14:paraId="6FAFB6EA" w14:textId="77777777" w:rsidR="006155A7" w:rsidRPr="006155A7" w:rsidRDefault="006155A7" w:rsidP="00947D47">
            <w:pPr>
              <w:numPr>
                <w:ilvl w:val="0"/>
                <w:numId w:val="33"/>
              </w:numPr>
              <w:tabs>
                <w:tab w:val="clear" w:pos="360"/>
                <w:tab w:val="num" w:pos="702"/>
              </w:tabs>
              <w:spacing w:after="120"/>
              <w:ind w:left="706" w:hanging="270"/>
              <w:rPr>
                <w:rFonts w:ascii="Arial" w:hAnsi="Arial"/>
                <w:sz w:val="20"/>
              </w:rPr>
            </w:pPr>
            <w:r w:rsidRPr="00947D47">
              <w:rPr>
                <w:rFonts w:ascii="Arial" w:hAnsi="Arial"/>
                <w:sz w:val="20"/>
              </w:rPr>
              <w:t xml:space="preserve">Close Freddy automatic valve before </w:t>
            </w:r>
            <w:r w:rsidR="002C793D" w:rsidRPr="00947D47">
              <w:rPr>
                <w:rFonts w:ascii="Arial" w:hAnsi="Arial"/>
                <w:sz w:val="20"/>
              </w:rPr>
              <w:t xml:space="preserve">pressuring </w:t>
            </w:r>
            <w:r w:rsidRPr="00947D47">
              <w:rPr>
                <w:rFonts w:ascii="Arial" w:hAnsi="Arial"/>
                <w:sz w:val="20"/>
              </w:rPr>
              <w:t>up the Autoclave with high pressure n2/Helium to avoid tripping SIS.</w:t>
            </w:r>
          </w:p>
        </w:tc>
      </w:tr>
    </w:tbl>
    <w:p w14:paraId="6FAFB6EC" w14:textId="77777777" w:rsidR="00792D12" w:rsidRPr="00304E05" w:rsidRDefault="00792D12" w:rsidP="00D340AD"/>
    <w:p w14:paraId="6FAFB6ED" w14:textId="77777777" w:rsidR="0004688F" w:rsidRPr="00062288" w:rsidRDefault="00947D47" w:rsidP="0004688F">
      <w:pPr>
        <w:pStyle w:val="ContinuedOnNextPa"/>
      </w:pPr>
      <w:r>
        <w:t>Continued on next page</w:t>
      </w:r>
    </w:p>
    <w:p w14:paraId="6FAFB6EE" w14:textId="77777777" w:rsidR="00E5651B" w:rsidRPr="00304E05" w:rsidRDefault="00E5651B" w:rsidP="00E5651B">
      <w:pPr>
        <w:pStyle w:val="MapTitleContinued"/>
      </w:pPr>
      <w:r w:rsidRPr="00304E05">
        <w:br w:type="page"/>
      </w:r>
      <w:r w:rsidRPr="00304E05">
        <w:lastRenderedPageBreak/>
        <w:fldChar w:fldCharType="begin"/>
      </w:r>
      <w:r w:rsidRPr="00304E05">
        <w:instrText>styleref "Map Title"</w:instrText>
      </w:r>
      <w:r w:rsidRPr="00304E05">
        <w:fldChar w:fldCharType="separate"/>
      </w:r>
      <w:r w:rsidR="00FD0877">
        <w:rPr>
          <w:noProof/>
        </w:rPr>
        <w:t>Autoclave Pressure Test, Continued</w:t>
      </w:r>
      <w:r w:rsidRPr="00304E05">
        <w:fldChar w:fldCharType="end"/>
      </w:r>
      <w:r w:rsidR="00DF40B4">
        <w:t>,</w:t>
      </w:r>
      <w:r w:rsidR="00DF40B4" w:rsidRPr="007D10D5">
        <w:rPr>
          <w:sz w:val="28"/>
        </w:rPr>
        <w:t xml:space="preserve"> Continued</w:t>
      </w:r>
    </w:p>
    <w:p w14:paraId="6FAFB6EF" w14:textId="77777777" w:rsidR="00CD0CC7" w:rsidRPr="00304E05" w:rsidRDefault="00CD0CC7" w:rsidP="00CD0CC7">
      <w:pPr>
        <w:pStyle w:val="BlockLine"/>
        <w:rPr>
          <w:rFonts w:ascii="Arial" w:hAnsi="Arial"/>
        </w:rPr>
      </w:pPr>
    </w:p>
    <w:tbl>
      <w:tblPr>
        <w:tblW w:w="0" w:type="auto"/>
        <w:tblLayout w:type="fixed"/>
        <w:tblLook w:val="0000" w:firstRow="0" w:lastRow="0" w:firstColumn="0" w:lastColumn="0" w:noHBand="0" w:noVBand="0"/>
      </w:tblPr>
      <w:tblGrid>
        <w:gridCol w:w="1728"/>
        <w:gridCol w:w="7740"/>
      </w:tblGrid>
      <w:tr w:rsidR="00CD0CC7" w:rsidRPr="00304E05" w14:paraId="6FAFB706" w14:textId="77777777" w:rsidTr="00C22A09">
        <w:trPr>
          <w:cantSplit/>
        </w:trPr>
        <w:tc>
          <w:tcPr>
            <w:tcW w:w="1728" w:type="dxa"/>
          </w:tcPr>
          <w:p w14:paraId="6FAFB6F0" w14:textId="77777777" w:rsidR="00CD0CC7" w:rsidRPr="00062288" w:rsidRDefault="00F366E6" w:rsidP="00E32DB7">
            <w:pPr>
              <w:pStyle w:val="Heading5"/>
              <w:rPr>
                <w:rFonts w:ascii="Arial" w:hAnsi="Arial" w:cs="Arial"/>
                <w:szCs w:val="22"/>
              </w:rPr>
            </w:pPr>
            <w:r w:rsidRPr="00062288">
              <w:rPr>
                <w:rFonts w:ascii="Arial" w:hAnsi="Arial" w:cs="Arial"/>
                <w:szCs w:val="22"/>
              </w:rPr>
              <w:t>Run in Autoclave Packing</w:t>
            </w:r>
          </w:p>
          <w:p w14:paraId="6FAFB6F1" w14:textId="77777777" w:rsidR="00CD0CC7" w:rsidRPr="00062288" w:rsidRDefault="00CD0CC7" w:rsidP="00E32DB7">
            <w:pPr>
              <w:pStyle w:val="Heading5"/>
              <w:rPr>
                <w:rFonts w:ascii="Arial" w:hAnsi="Arial" w:cs="Arial"/>
                <w:szCs w:val="22"/>
              </w:rPr>
            </w:pPr>
          </w:p>
        </w:tc>
        <w:tc>
          <w:tcPr>
            <w:tcW w:w="7740" w:type="dxa"/>
          </w:tcPr>
          <w:p w14:paraId="6FAFB6F2" w14:textId="77777777" w:rsidR="00CD0CC7" w:rsidRPr="00304E05" w:rsidRDefault="00CD0CC7" w:rsidP="00CD0CC7">
            <w:pPr>
              <w:rPr>
                <w:rFonts w:ascii="Arial" w:hAnsi="Arial"/>
                <w:sz w:val="20"/>
              </w:rPr>
            </w:pPr>
            <w:r w:rsidRPr="00304E05">
              <w:rPr>
                <w:rFonts w:ascii="Arial" w:hAnsi="Arial"/>
                <w:sz w:val="20"/>
              </w:rPr>
              <w:t xml:space="preserve">If </w:t>
            </w:r>
            <w:r w:rsidR="00190085" w:rsidRPr="00304E05">
              <w:rPr>
                <w:rFonts w:ascii="Arial" w:hAnsi="Arial"/>
                <w:sz w:val="20"/>
              </w:rPr>
              <w:t xml:space="preserve">any </w:t>
            </w:r>
            <w:r w:rsidRPr="00304E05">
              <w:rPr>
                <w:rFonts w:ascii="Arial" w:hAnsi="Arial"/>
                <w:sz w:val="20"/>
              </w:rPr>
              <w:t xml:space="preserve">new packing </w:t>
            </w:r>
            <w:r w:rsidR="00190085" w:rsidRPr="00304E05">
              <w:rPr>
                <w:rFonts w:ascii="Arial" w:hAnsi="Arial"/>
                <w:sz w:val="20"/>
              </w:rPr>
              <w:t>rings</w:t>
            </w:r>
            <w:r w:rsidRPr="00304E05">
              <w:rPr>
                <w:rFonts w:ascii="Arial" w:hAnsi="Arial"/>
                <w:sz w:val="20"/>
              </w:rPr>
              <w:t xml:space="preserve"> </w:t>
            </w:r>
            <w:r w:rsidR="00190085" w:rsidRPr="00304E05">
              <w:rPr>
                <w:rFonts w:ascii="Arial" w:hAnsi="Arial"/>
                <w:sz w:val="20"/>
              </w:rPr>
              <w:t xml:space="preserve">have </w:t>
            </w:r>
            <w:r w:rsidRPr="00304E05">
              <w:rPr>
                <w:rFonts w:ascii="Arial" w:hAnsi="Arial"/>
                <w:sz w:val="20"/>
              </w:rPr>
              <w:t>been added</w:t>
            </w:r>
            <w:r w:rsidR="00947D47">
              <w:rPr>
                <w:rFonts w:ascii="Arial" w:hAnsi="Arial"/>
                <w:sz w:val="20"/>
              </w:rPr>
              <w:t>,</w:t>
            </w:r>
            <w:r w:rsidR="001F0D2E">
              <w:rPr>
                <w:rFonts w:ascii="Arial" w:hAnsi="Arial"/>
                <w:sz w:val="20"/>
              </w:rPr>
              <w:t xml:space="preserve"> </w:t>
            </w:r>
            <w:r w:rsidR="001F0D2E" w:rsidRPr="00971B11">
              <w:rPr>
                <w:rFonts w:ascii="Arial" w:hAnsi="Arial"/>
                <w:sz w:val="20"/>
              </w:rPr>
              <w:t>have maintenance</w:t>
            </w:r>
            <w:r w:rsidR="00CA1350" w:rsidRPr="00304E05">
              <w:rPr>
                <w:rFonts w:ascii="Arial" w:hAnsi="Arial"/>
                <w:sz w:val="20"/>
              </w:rPr>
              <w:t xml:space="preserve"> follow detailed steps in </w:t>
            </w:r>
            <w:r w:rsidR="00CA1350" w:rsidRPr="00304E05">
              <w:rPr>
                <w:rFonts w:ascii="Arial" w:hAnsi="Arial"/>
                <w:sz w:val="20"/>
                <w:u w:val="single"/>
              </w:rPr>
              <w:t>Job Method TP-006</w:t>
            </w:r>
            <w:r w:rsidR="00CA1350" w:rsidRPr="00304E05">
              <w:rPr>
                <w:rFonts w:ascii="Arial" w:hAnsi="Arial"/>
                <w:sz w:val="20"/>
              </w:rPr>
              <w:t xml:space="preserve"> and</w:t>
            </w:r>
            <w:r w:rsidRPr="00304E05">
              <w:rPr>
                <w:rFonts w:ascii="Arial" w:hAnsi="Arial"/>
                <w:sz w:val="20"/>
              </w:rPr>
              <w:t xml:space="preserve">: </w:t>
            </w:r>
          </w:p>
          <w:p w14:paraId="6FAFB6F3" w14:textId="77777777" w:rsidR="00CD0CC7" w:rsidRPr="00304E05" w:rsidRDefault="00CD0CC7" w:rsidP="00CD0CC7">
            <w:pPr>
              <w:rPr>
                <w:rFonts w:ascii="Arial" w:hAnsi="Arial"/>
                <w:sz w:val="20"/>
              </w:rPr>
            </w:pPr>
          </w:p>
          <w:p w14:paraId="6FAFB6F4" w14:textId="77777777" w:rsidR="00792D12" w:rsidRPr="00304E05" w:rsidRDefault="00792D12" w:rsidP="00792D12">
            <w:pPr>
              <w:rPr>
                <w:rFonts w:ascii="Arial" w:hAnsi="Arial"/>
                <w:b/>
                <w:sz w:val="20"/>
              </w:rPr>
            </w:pPr>
            <w:r w:rsidRPr="00304E05">
              <w:rPr>
                <w:rFonts w:ascii="Arial" w:hAnsi="Arial"/>
                <w:b/>
                <w:sz w:val="20"/>
              </w:rPr>
              <w:t>Run the autoclave agitator</w:t>
            </w:r>
          </w:p>
          <w:p w14:paraId="6FAFB6F5" w14:textId="77777777" w:rsidR="00792D12" w:rsidRPr="00304E05" w:rsidRDefault="00792D12" w:rsidP="00792D12">
            <w:pPr>
              <w:numPr>
                <w:ilvl w:val="0"/>
                <w:numId w:val="1"/>
              </w:numPr>
              <w:rPr>
                <w:rFonts w:ascii="Arial" w:hAnsi="Arial"/>
                <w:sz w:val="20"/>
              </w:rPr>
            </w:pPr>
            <w:r w:rsidRPr="00304E05">
              <w:rPr>
                <w:rFonts w:ascii="Arial" w:hAnsi="Arial"/>
                <w:sz w:val="20"/>
              </w:rPr>
              <w:t>Run the agitator with water in the autoclave for 30 minutes.  During this time, check the packing nuts; and, if they become tight due to expansion of the packing, loosen them until just hand tight</w:t>
            </w:r>
          </w:p>
          <w:p w14:paraId="6FAFB6F6" w14:textId="77777777" w:rsidR="00792D12" w:rsidRPr="00304E05" w:rsidRDefault="00792D12" w:rsidP="00792D12">
            <w:pPr>
              <w:rPr>
                <w:rFonts w:ascii="Arial" w:hAnsi="Arial"/>
                <w:sz w:val="20"/>
              </w:rPr>
            </w:pPr>
          </w:p>
          <w:p w14:paraId="6FAFB6F7" w14:textId="77777777" w:rsidR="00792D12" w:rsidRPr="00304E05" w:rsidRDefault="00792D12" w:rsidP="00792D12">
            <w:pPr>
              <w:rPr>
                <w:rFonts w:ascii="Arial" w:hAnsi="Arial"/>
                <w:b/>
                <w:sz w:val="20"/>
              </w:rPr>
            </w:pPr>
            <w:r w:rsidRPr="00304E05">
              <w:rPr>
                <w:rFonts w:ascii="Arial" w:hAnsi="Arial"/>
                <w:b/>
                <w:sz w:val="20"/>
              </w:rPr>
              <w:t xml:space="preserve">Pressure autoclave to 15 psig with </w:t>
            </w:r>
            <w:r w:rsidR="00F47FF0" w:rsidRPr="00304E05">
              <w:rPr>
                <w:rFonts w:ascii="Arial" w:hAnsi="Arial"/>
                <w:b/>
                <w:sz w:val="20"/>
              </w:rPr>
              <w:t>h</w:t>
            </w:r>
            <w:r w:rsidRPr="00304E05">
              <w:rPr>
                <w:rFonts w:ascii="Arial" w:hAnsi="Arial"/>
                <w:b/>
                <w:sz w:val="20"/>
              </w:rPr>
              <w:t>elium and 100 psig with nitrogen</w:t>
            </w:r>
          </w:p>
          <w:p w14:paraId="6FAFB6F8" w14:textId="77777777" w:rsidR="00792D12" w:rsidRPr="00304E05" w:rsidRDefault="00792D12" w:rsidP="00792D12">
            <w:pPr>
              <w:numPr>
                <w:ilvl w:val="0"/>
                <w:numId w:val="1"/>
              </w:numPr>
              <w:rPr>
                <w:rFonts w:ascii="Arial" w:hAnsi="Arial"/>
                <w:sz w:val="20"/>
              </w:rPr>
            </w:pPr>
            <w:r w:rsidRPr="00EB476B">
              <w:rPr>
                <w:rFonts w:ascii="Arial" w:hAnsi="Arial"/>
                <w:sz w:val="20"/>
              </w:rPr>
              <w:t xml:space="preserve">Pressure autoclave to 100 psig and run agitator for </w:t>
            </w:r>
            <w:r w:rsidR="009213DD" w:rsidRPr="00EB476B">
              <w:rPr>
                <w:rFonts w:ascii="Arial" w:hAnsi="Arial"/>
                <w:sz w:val="20"/>
              </w:rPr>
              <w:t>3</w:t>
            </w:r>
            <w:r w:rsidRPr="00EB476B">
              <w:rPr>
                <w:rFonts w:ascii="Arial" w:hAnsi="Arial"/>
                <w:sz w:val="20"/>
              </w:rPr>
              <w:t xml:space="preserve">0 minutes.  </w:t>
            </w:r>
            <w:r w:rsidR="001F0D2E" w:rsidRPr="00971B11">
              <w:rPr>
                <w:rFonts w:ascii="Arial" w:hAnsi="Arial"/>
                <w:sz w:val="20"/>
              </w:rPr>
              <w:t>Have maintenance</w:t>
            </w:r>
            <w:r w:rsidR="001F0D2E" w:rsidRPr="00EB476B">
              <w:rPr>
                <w:rFonts w:ascii="Arial" w:hAnsi="Arial"/>
                <w:sz w:val="20"/>
              </w:rPr>
              <w:t xml:space="preserve"> t</w:t>
            </w:r>
            <w:r w:rsidRPr="00EB476B">
              <w:rPr>
                <w:rFonts w:ascii="Arial" w:hAnsi="Arial"/>
                <w:sz w:val="20"/>
              </w:rPr>
              <w:t xml:space="preserve">ighten packing nuts in a star pattern as needed to hold leakage </w:t>
            </w:r>
            <w:r w:rsidR="005B4CC5" w:rsidRPr="00EB476B">
              <w:rPr>
                <w:rFonts w:ascii="Arial" w:hAnsi="Arial"/>
                <w:sz w:val="20"/>
              </w:rPr>
              <w:t>to</w:t>
            </w:r>
            <w:r w:rsidRPr="00304E05">
              <w:rPr>
                <w:rFonts w:ascii="Arial" w:hAnsi="Arial"/>
                <w:sz w:val="20"/>
              </w:rPr>
              <w:t xml:space="preserve"> 4 to 6 drops per minute</w:t>
            </w:r>
            <w:r w:rsidR="007D64A6" w:rsidRPr="00304E05">
              <w:rPr>
                <w:rFonts w:ascii="Arial" w:hAnsi="Arial"/>
                <w:sz w:val="20"/>
              </w:rPr>
              <w:t xml:space="preserve">. </w:t>
            </w:r>
          </w:p>
          <w:p w14:paraId="6FAFB6F9" w14:textId="77777777" w:rsidR="00792D12" w:rsidRPr="00304E05" w:rsidRDefault="00792D12" w:rsidP="00792D12">
            <w:pPr>
              <w:rPr>
                <w:rFonts w:ascii="Arial" w:hAnsi="Arial"/>
                <w:sz w:val="20"/>
              </w:rPr>
            </w:pPr>
          </w:p>
          <w:p w14:paraId="6FAFB6FA" w14:textId="77777777" w:rsidR="00792D12" w:rsidRPr="00304E05" w:rsidRDefault="00792D12" w:rsidP="00792D12">
            <w:pPr>
              <w:rPr>
                <w:rFonts w:ascii="Arial" w:hAnsi="Arial"/>
                <w:b/>
                <w:sz w:val="20"/>
              </w:rPr>
            </w:pPr>
            <w:r w:rsidRPr="00304E05">
              <w:rPr>
                <w:rFonts w:ascii="Arial" w:hAnsi="Arial"/>
                <w:b/>
                <w:sz w:val="20"/>
              </w:rPr>
              <w:t>Pressure autoclave to 250 psig with nitrogen</w:t>
            </w:r>
          </w:p>
          <w:p w14:paraId="6FAFB6FB" w14:textId="77777777" w:rsidR="00792D12" w:rsidRPr="00EB476B" w:rsidRDefault="00792D12" w:rsidP="00792D12">
            <w:pPr>
              <w:numPr>
                <w:ilvl w:val="0"/>
                <w:numId w:val="1"/>
              </w:numPr>
              <w:rPr>
                <w:rFonts w:ascii="Arial" w:hAnsi="Arial"/>
                <w:sz w:val="20"/>
              </w:rPr>
            </w:pPr>
            <w:r w:rsidRPr="00EB476B">
              <w:rPr>
                <w:rFonts w:ascii="Arial" w:hAnsi="Arial"/>
                <w:sz w:val="20"/>
              </w:rPr>
              <w:t xml:space="preserve">Pressure autoclave to 250 psig and run agitator for </w:t>
            </w:r>
            <w:r w:rsidR="009213DD" w:rsidRPr="00EB476B">
              <w:rPr>
                <w:rFonts w:ascii="Arial" w:hAnsi="Arial"/>
                <w:sz w:val="20"/>
              </w:rPr>
              <w:t>3</w:t>
            </w:r>
            <w:r w:rsidRPr="00EB476B">
              <w:rPr>
                <w:rFonts w:ascii="Arial" w:hAnsi="Arial"/>
                <w:sz w:val="20"/>
              </w:rPr>
              <w:t xml:space="preserve">0 minutes.  </w:t>
            </w:r>
            <w:r w:rsidR="001F0D2E" w:rsidRPr="00971B11">
              <w:rPr>
                <w:rFonts w:ascii="Arial" w:hAnsi="Arial"/>
                <w:sz w:val="20"/>
              </w:rPr>
              <w:t>Have maintenance</w:t>
            </w:r>
            <w:r w:rsidR="001F0D2E" w:rsidRPr="00EB476B">
              <w:rPr>
                <w:rFonts w:ascii="Arial" w:hAnsi="Arial"/>
                <w:sz w:val="20"/>
              </w:rPr>
              <w:t xml:space="preserve"> t</w:t>
            </w:r>
            <w:r w:rsidRPr="00EB476B">
              <w:rPr>
                <w:rFonts w:ascii="Arial" w:hAnsi="Arial"/>
                <w:sz w:val="20"/>
              </w:rPr>
              <w:t>ighten packing nuts in a star pattern as needed to hold leakage to 4 to 6 drops per minute</w:t>
            </w:r>
          </w:p>
          <w:p w14:paraId="6FAFB6FC" w14:textId="77777777" w:rsidR="00792D12" w:rsidRPr="00304E05" w:rsidRDefault="00792D12" w:rsidP="00792D12">
            <w:pPr>
              <w:rPr>
                <w:rFonts w:ascii="Arial" w:hAnsi="Arial"/>
                <w:sz w:val="20"/>
              </w:rPr>
            </w:pPr>
          </w:p>
          <w:p w14:paraId="6FAFB6FD" w14:textId="77777777" w:rsidR="00792D12" w:rsidRPr="00304E05" w:rsidRDefault="00792D12" w:rsidP="00792D12">
            <w:pPr>
              <w:rPr>
                <w:rFonts w:ascii="Arial" w:hAnsi="Arial"/>
                <w:b/>
                <w:sz w:val="20"/>
              </w:rPr>
            </w:pPr>
            <w:r w:rsidRPr="00304E05">
              <w:rPr>
                <w:rFonts w:ascii="Arial" w:hAnsi="Arial"/>
                <w:b/>
                <w:sz w:val="20"/>
              </w:rPr>
              <w:t>Pressure autoclave up 400 psig with nitrogen</w:t>
            </w:r>
          </w:p>
          <w:p w14:paraId="6FAFB6FE" w14:textId="77777777" w:rsidR="00CA1350" w:rsidRPr="00304E05" w:rsidRDefault="00792D12" w:rsidP="007D64A6">
            <w:pPr>
              <w:numPr>
                <w:ilvl w:val="0"/>
                <w:numId w:val="23"/>
              </w:numPr>
              <w:ind w:left="702"/>
              <w:rPr>
                <w:rFonts w:ascii="Arial" w:hAnsi="Arial"/>
                <w:sz w:val="20"/>
              </w:rPr>
            </w:pPr>
            <w:r w:rsidRPr="00304E05">
              <w:rPr>
                <w:rFonts w:ascii="Arial" w:hAnsi="Arial"/>
                <w:sz w:val="20"/>
              </w:rPr>
              <w:t xml:space="preserve">Pressure autoclave to 400 psig and run agitator for </w:t>
            </w:r>
            <w:r w:rsidR="009213DD" w:rsidRPr="00304E05">
              <w:rPr>
                <w:rFonts w:ascii="Arial" w:hAnsi="Arial"/>
                <w:sz w:val="20"/>
              </w:rPr>
              <w:t>3</w:t>
            </w:r>
            <w:r w:rsidRPr="00304E05">
              <w:rPr>
                <w:rFonts w:ascii="Arial" w:hAnsi="Arial"/>
                <w:sz w:val="20"/>
              </w:rPr>
              <w:t xml:space="preserve">0 minutes.  </w:t>
            </w:r>
            <w:r w:rsidR="001F0D2E" w:rsidRPr="00971B11">
              <w:rPr>
                <w:rFonts w:ascii="Arial" w:hAnsi="Arial"/>
                <w:sz w:val="20"/>
              </w:rPr>
              <w:t>H</w:t>
            </w:r>
            <w:r w:rsidR="00947D47" w:rsidRPr="00971B11">
              <w:rPr>
                <w:rFonts w:ascii="Arial" w:hAnsi="Arial"/>
                <w:sz w:val="20"/>
              </w:rPr>
              <w:t>a</w:t>
            </w:r>
            <w:r w:rsidR="001F0D2E" w:rsidRPr="00971B11">
              <w:rPr>
                <w:rFonts w:ascii="Arial" w:hAnsi="Arial"/>
                <w:sz w:val="20"/>
              </w:rPr>
              <w:t>ve maintenance</w:t>
            </w:r>
            <w:r w:rsidR="001F0D2E">
              <w:rPr>
                <w:rFonts w:ascii="Arial" w:hAnsi="Arial"/>
                <w:sz w:val="20"/>
              </w:rPr>
              <w:t xml:space="preserve"> t</w:t>
            </w:r>
            <w:r w:rsidRPr="00304E05">
              <w:rPr>
                <w:rFonts w:ascii="Arial" w:hAnsi="Arial"/>
                <w:sz w:val="20"/>
              </w:rPr>
              <w:t>ighten packing nuts in</w:t>
            </w:r>
            <w:r w:rsidR="00CA1350" w:rsidRPr="00304E05">
              <w:rPr>
                <w:rFonts w:ascii="Arial" w:hAnsi="Arial"/>
                <w:sz w:val="20"/>
              </w:rPr>
              <w:t xml:space="preserve"> a star pattern</w:t>
            </w:r>
            <w:r w:rsidRPr="00304E05">
              <w:rPr>
                <w:rFonts w:ascii="Arial" w:hAnsi="Arial"/>
                <w:sz w:val="20"/>
              </w:rPr>
              <w:t xml:space="preserve"> </w:t>
            </w:r>
            <w:r w:rsidR="00CA1350" w:rsidRPr="00304E05">
              <w:rPr>
                <w:rFonts w:ascii="Arial" w:hAnsi="Arial"/>
                <w:sz w:val="20"/>
              </w:rPr>
              <w:t>as needed to stop leakage.</w:t>
            </w:r>
          </w:p>
          <w:p w14:paraId="6FAFB6FF" w14:textId="77777777" w:rsidR="00C90C4D" w:rsidRDefault="00C90C4D" w:rsidP="00C90C4D">
            <w:pPr>
              <w:numPr>
                <w:ilvl w:val="0"/>
                <w:numId w:val="23"/>
              </w:numPr>
              <w:ind w:left="702"/>
              <w:rPr>
                <w:rFonts w:ascii="Arial" w:hAnsi="Arial" w:cs="Arial"/>
                <w:sz w:val="20"/>
              </w:rPr>
            </w:pPr>
            <w:r w:rsidRPr="00304E05">
              <w:rPr>
                <w:rFonts w:ascii="Arial" w:hAnsi="Arial"/>
                <w:sz w:val="20"/>
              </w:rPr>
              <w:t xml:space="preserve">Verify packing gland follower face is square to the stuffing </w:t>
            </w:r>
            <w:r w:rsidRPr="00304E05">
              <w:rPr>
                <w:rFonts w:ascii="Arial" w:hAnsi="Arial" w:cs="Arial"/>
                <w:sz w:val="20"/>
              </w:rPr>
              <w:t>box to within 1/16”. Record the distance from follower face to stuffing box face at 12, 3, 6, and 9 o’clock positions.</w:t>
            </w:r>
          </w:p>
          <w:p w14:paraId="6FAFB700" w14:textId="77777777" w:rsidR="001F0D2E" w:rsidRPr="00971B11" w:rsidRDefault="001F0D2E" w:rsidP="00C90C4D">
            <w:pPr>
              <w:numPr>
                <w:ilvl w:val="0"/>
                <w:numId w:val="23"/>
              </w:numPr>
              <w:ind w:left="702"/>
              <w:rPr>
                <w:rFonts w:ascii="Arial" w:hAnsi="Arial" w:cs="Arial"/>
                <w:sz w:val="20"/>
              </w:rPr>
            </w:pPr>
            <w:r w:rsidRPr="00971B11">
              <w:rPr>
                <w:rFonts w:ascii="Arial" w:hAnsi="Arial" w:cs="Arial"/>
                <w:sz w:val="20"/>
              </w:rPr>
              <w:t>With maintenance, fill out Autoclave Packing Log sheet – P-226 to document actions taken</w:t>
            </w:r>
          </w:p>
          <w:p w14:paraId="6FAFB701" w14:textId="77777777" w:rsidR="00CD0CC7" w:rsidRPr="00304E05" w:rsidRDefault="00CD0CC7" w:rsidP="00CD0CC7">
            <w:pPr>
              <w:rPr>
                <w:rFonts w:ascii="Arial" w:hAnsi="Arial"/>
                <w:sz w:val="20"/>
              </w:rPr>
            </w:pPr>
          </w:p>
          <w:p w14:paraId="6FAFB702" w14:textId="77777777" w:rsidR="007D64A6" w:rsidRPr="00304E05" w:rsidRDefault="007D64A6" w:rsidP="00CD0CC7">
            <w:pPr>
              <w:rPr>
                <w:rFonts w:ascii="Arial" w:hAnsi="Arial"/>
                <w:sz w:val="20"/>
              </w:rPr>
            </w:pPr>
            <w:r w:rsidRPr="00304E05">
              <w:rPr>
                <w:rFonts w:ascii="Arial" w:hAnsi="Arial"/>
                <w:b/>
                <w:sz w:val="20"/>
              </w:rPr>
              <w:t xml:space="preserve">Allowable pressure drop at each of the above steps is </w:t>
            </w:r>
            <w:r w:rsidR="00D06CD1" w:rsidRPr="0060189A">
              <w:rPr>
                <w:rFonts w:ascii="Arial" w:hAnsi="Arial"/>
                <w:b/>
                <w:sz w:val="20"/>
              </w:rPr>
              <w:t>0.5</w:t>
            </w:r>
            <w:r w:rsidR="00D06CD1" w:rsidRPr="00304E05">
              <w:rPr>
                <w:rFonts w:ascii="Arial" w:hAnsi="Arial"/>
                <w:b/>
                <w:sz w:val="20"/>
              </w:rPr>
              <w:t xml:space="preserve"> </w:t>
            </w:r>
            <w:r w:rsidRPr="00304E05">
              <w:rPr>
                <w:rFonts w:ascii="Arial" w:hAnsi="Arial"/>
                <w:b/>
                <w:sz w:val="20"/>
              </w:rPr>
              <w:t>psig in 30 minutes at constant temperature.</w:t>
            </w:r>
            <w:r w:rsidRPr="00304E05">
              <w:rPr>
                <w:rFonts w:ascii="Arial" w:hAnsi="Arial"/>
                <w:sz w:val="20"/>
              </w:rPr>
              <w:t xml:space="preserve">  If pressure drop exceeds this level, see next section for troubleshooting.  </w:t>
            </w:r>
          </w:p>
          <w:p w14:paraId="6FAFB703" w14:textId="77777777" w:rsidR="007D64A6" w:rsidRPr="00304E05" w:rsidRDefault="007D64A6" w:rsidP="00CD0CC7">
            <w:pPr>
              <w:rPr>
                <w:rFonts w:ascii="Arial" w:hAnsi="Arial"/>
                <w:sz w:val="20"/>
              </w:rPr>
            </w:pPr>
          </w:p>
          <w:p w14:paraId="6FAFB704" w14:textId="77777777" w:rsidR="00CD0CC7" w:rsidRPr="00304E05" w:rsidRDefault="00CD0CC7" w:rsidP="00792D12">
            <w:pPr>
              <w:rPr>
                <w:rFonts w:ascii="Arial" w:hAnsi="Arial"/>
                <w:b/>
                <w:bCs/>
                <w:sz w:val="20"/>
              </w:rPr>
            </w:pPr>
            <w:r w:rsidRPr="0060189A">
              <w:rPr>
                <w:rFonts w:ascii="Arial" w:hAnsi="Arial"/>
                <w:b/>
                <w:bCs/>
                <w:sz w:val="20"/>
              </w:rPr>
              <w:t>Leave Autoclave</w:t>
            </w:r>
            <w:r w:rsidRPr="00875C2C">
              <w:rPr>
                <w:rFonts w:ascii="Arial" w:hAnsi="Arial"/>
                <w:b/>
                <w:bCs/>
                <w:sz w:val="20"/>
              </w:rPr>
              <w:t xml:space="preserve"> at 400 psig at end and use for pressure test.</w:t>
            </w:r>
          </w:p>
          <w:p w14:paraId="6FAFB705" w14:textId="77777777" w:rsidR="00F54FAA" w:rsidRPr="00304E05" w:rsidRDefault="00F54FAA" w:rsidP="00792D12">
            <w:pPr>
              <w:rPr>
                <w:rFonts w:ascii="Arial" w:hAnsi="Arial"/>
                <w:b/>
                <w:bCs/>
                <w:sz w:val="20"/>
              </w:rPr>
            </w:pPr>
          </w:p>
        </w:tc>
      </w:tr>
    </w:tbl>
    <w:p w14:paraId="6FAFB707" w14:textId="77777777" w:rsidR="007E2F73" w:rsidRPr="00304E05" w:rsidRDefault="007E2F73" w:rsidP="007E2F73">
      <w:pPr>
        <w:rPr>
          <w:rFonts w:ascii="Arial" w:hAnsi="Arial"/>
        </w:rPr>
      </w:pPr>
    </w:p>
    <w:p w14:paraId="6FAFB708" w14:textId="77777777" w:rsidR="007E2F73" w:rsidRPr="00304E05" w:rsidRDefault="00947D47" w:rsidP="007E2F73">
      <w:pPr>
        <w:pStyle w:val="ContinuedOnNextPa"/>
      </w:pPr>
      <w:r>
        <w:t>Continued on next page</w:t>
      </w:r>
    </w:p>
    <w:p w14:paraId="6FAFB709" w14:textId="77777777" w:rsidR="00F47FF0" w:rsidRPr="00304E05" w:rsidRDefault="00F47FF0" w:rsidP="00F47FF0">
      <w:pPr>
        <w:pStyle w:val="MapTitleContinued"/>
      </w:pPr>
      <w:r w:rsidRPr="00304E05">
        <w:br w:type="page"/>
      </w:r>
      <w:r w:rsidRPr="00304E05">
        <w:lastRenderedPageBreak/>
        <w:fldChar w:fldCharType="begin"/>
      </w:r>
      <w:r w:rsidRPr="00304E05">
        <w:instrText>styleref "Map Title"</w:instrText>
      </w:r>
      <w:r w:rsidRPr="00304E05">
        <w:fldChar w:fldCharType="separate"/>
      </w:r>
      <w:r w:rsidR="00FD0877">
        <w:rPr>
          <w:noProof/>
        </w:rPr>
        <w:t>Autoclave Pressure Test, Continued</w:t>
      </w:r>
      <w:r w:rsidRPr="00304E05">
        <w:fldChar w:fldCharType="end"/>
      </w:r>
      <w:r w:rsidR="00DF40B4">
        <w:t>,</w:t>
      </w:r>
      <w:r w:rsidR="00DF40B4" w:rsidRPr="007D10D5">
        <w:rPr>
          <w:sz w:val="28"/>
        </w:rPr>
        <w:t xml:space="preserve"> </w:t>
      </w:r>
      <w:r w:rsidR="00DF40B4" w:rsidRPr="00EB476B">
        <w:rPr>
          <w:sz w:val="28"/>
        </w:rPr>
        <w:t>Continued</w:t>
      </w:r>
    </w:p>
    <w:p w14:paraId="6FAFB70A" w14:textId="77777777" w:rsidR="00F47FF0" w:rsidRPr="00304E05" w:rsidRDefault="00F47FF0" w:rsidP="00F47FF0">
      <w:pPr>
        <w:pStyle w:val="BlockLine"/>
      </w:pPr>
    </w:p>
    <w:tbl>
      <w:tblPr>
        <w:tblW w:w="0" w:type="auto"/>
        <w:tblLayout w:type="fixed"/>
        <w:tblLook w:val="0000" w:firstRow="0" w:lastRow="0" w:firstColumn="0" w:lastColumn="0" w:noHBand="0" w:noVBand="0"/>
      </w:tblPr>
      <w:tblGrid>
        <w:gridCol w:w="1746"/>
        <w:gridCol w:w="7819"/>
      </w:tblGrid>
      <w:tr w:rsidR="00CD0CC7" w:rsidRPr="00304E05" w14:paraId="6FAFB71C" w14:textId="77777777" w:rsidTr="00CD0CC7">
        <w:trPr>
          <w:cantSplit/>
          <w:trHeight w:val="2790"/>
        </w:trPr>
        <w:tc>
          <w:tcPr>
            <w:tcW w:w="1746" w:type="dxa"/>
          </w:tcPr>
          <w:p w14:paraId="6FAFB70B" w14:textId="77777777" w:rsidR="00CD0CC7" w:rsidRPr="00062288" w:rsidDel="00CD0CC7" w:rsidRDefault="00CD0CC7">
            <w:pPr>
              <w:pStyle w:val="Heading5"/>
              <w:rPr>
                <w:rFonts w:ascii="Arial" w:hAnsi="Arial" w:cs="Arial"/>
                <w:szCs w:val="22"/>
              </w:rPr>
            </w:pPr>
            <w:r w:rsidRPr="00062288">
              <w:rPr>
                <w:rFonts w:ascii="Arial" w:hAnsi="Arial" w:cs="Arial"/>
                <w:szCs w:val="22"/>
              </w:rPr>
              <w:t xml:space="preserve">Pressure </w:t>
            </w:r>
            <w:r w:rsidR="00F366E6" w:rsidRPr="00062288">
              <w:rPr>
                <w:rFonts w:ascii="Arial" w:hAnsi="Arial" w:cs="Arial"/>
                <w:szCs w:val="22"/>
              </w:rPr>
              <w:t>T</w:t>
            </w:r>
            <w:r w:rsidRPr="00062288">
              <w:rPr>
                <w:rFonts w:ascii="Arial" w:hAnsi="Arial" w:cs="Arial"/>
                <w:szCs w:val="22"/>
              </w:rPr>
              <w:t xml:space="preserve">est </w:t>
            </w:r>
            <w:r w:rsidR="00F366E6" w:rsidRPr="00062288">
              <w:rPr>
                <w:rFonts w:ascii="Arial" w:hAnsi="Arial" w:cs="Arial"/>
                <w:szCs w:val="22"/>
              </w:rPr>
              <w:t>A</w:t>
            </w:r>
            <w:r w:rsidRPr="00062288">
              <w:rPr>
                <w:rFonts w:ascii="Arial" w:hAnsi="Arial" w:cs="Arial"/>
                <w:szCs w:val="22"/>
              </w:rPr>
              <w:t>utoclave</w:t>
            </w:r>
          </w:p>
        </w:tc>
        <w:tc>
          <w:tcPr>
            <w:tcW w:w="7819" w:type="dxa"/>
          </w:tcPr>
          <w:p w14:paraId="6FAFB70C" w14:textId="77777777" w:rsidR="00792D12" w:rsidRPr="00304E05" w:rsidRDefault="00792D12" w:rsidP="00792D12">
            <w:pPr>
              <w:rPr>
                <w:rFonts w:ascii="Arial" w:hAnsi="Arial"/>
                <w:sz w:val="20"/>
              </w:rPr>
            </w:pPr>
            <w:r w:rsidRPr="00304E05">
              <w:rPr>
                <w:rFonts w:ascii="Arial" w:hAnsi="Arial"/>
                <w:sz w:val="20"/>
              </w:rPr>
              <w:t>If Clave is pressured from Packing run-in, skip to step 3.</w:t>
            </w:r>
          </w:p>
          <w:p w14:paraId="6FAFB70D" w14:textId="77777777" w:rsidR="008B3ECD" w:rsidRPr="00304E05" w:rsidRDefault="008B3ECD" w:rsidP="00792D12">
            <w:pPr>
              <w:rPr>
                <w:rFonts w:ascii="Arial" w:hAnsi="Arial"/>
                <w:sz w:val="20"/>
              </w:rPr>
            </w:pPr>
          </w:p>
          <w:p w14:paraId="6FAFB70E" w14:textId="77777777" w:rsidR="00CD0CC7" w:rsidRPr="00304E05" w:rsidRDefault="00CD0CC7" w:rsidP="00952221">
            <w:pPr>
              <w:numPr>
                <w:ilvl w:val="0"/>
                <w:numId w:val="41"/>
              </w:numPr>
              <w:ind w:hanging="306"/>
              <w:rPr>
                <w:rFonts w:ascii="Arial" w:hAnsi="Arial"/>
                <w:sz w:val="20"/>
              </w:rPr>
            </w:pPr>
            <w:r w:rsidRPr="00304E05">
              <w:rPr>
                <w:rFonts w:ascii="Arial" w:hAnsi="Arial"/>
                <w:sz w:val="20"/>
              </w:rPr>
              <w:t xml:space="preserve">Pressure the autoclave to 15 psig with </w:t>
            </w:r>
            <w:r w:rsidR="00F47FF0" w:rsidRPr="00304E05">
              <w:rPr>
                <w:rFonts w:ascii="Arial" w:hAnsi="Arial"/>
                <w:sz w:val="20"/>
              </w:rPr>
              <w:t>h</w:t>
            </w:r>
            <w:r w:rsidRPr="00304E05">
              <w:rPr>
                <w:rFonts w:ascii="Arial" w:hAnsi="Arial"/>
                <w:sz w:val="20"/>
              </w:rPr>
              <w:t>elium</w:t>
            </w:r>
          </w:p>
          <w:p w14:paraId="6FAFB70F" w14:textId="77777777" w:rsidR="00CD0CC7" w:rsidRPr="00304E05" w:rsidRDefault="00CD0CC7" w:rsidP="00952221">
            <w:pPr>
              <w:tabs>
                <w:tab w:val="num" w:pos="324"/>
              </w:tabs>
              <w:ind w:hanging="306"/>
              <w:rPr>
                <w:rFonts w:ascii="Arial" w:hAnsi="Arial"/>
                <w:sz w:val="20"/>
              </w:rPr>
            </w:pPr>
          </w:p>
          <w:p w14:paraId="6FAFB710" w14:textId="77777777" w:rsidR="00CD0CC7" w:rsidRPr="00304E05" w:rsidRDefault="00CD0CC7" w:rsidP="00952221">
            <w:pPr>
              <w:numPr>
                <w:ilvl w:val="0"/>
                <w:numId w:val="41"/>
              </w:numPr>
              <w:ind w:hanging="306"/>
              <w:rPr>
                <w:rFonts w:ascii="Arial" w:hAnsi="Arial"/>
                <w:sz w:val="20"/>
              </w:rPr>
            </w:pPr>
            <w:r w:rsidRPr="00304E05">
              <w:rPr>
                <w:rFonts w:ascii="Arial" w:hAnsi="Arial"/>
                <w:sz w:val="20"/>
              </w:rPr>
              <w:t>Pressure the autoclave to 400 psig</w:t>
            </w:r>
            <w:r w:rsidR="00F47FF0" w:rsidRPr="00304E05">
              <w:rPr>
                <w:rFonts w:ascii="Arial" w:hAnsi="Arial"/>
                <w:sz w:val="20"/>
              </w:rPr>
              <w:t xml:space="preserve"> with nitrogen</w:t>
            </w:r>
          </w:p>
          <w:p w14:paraId="6FAFB711" w14:textId="77777777" w:rsidR="00CD0CC7" w:rsidRPr="00304E05" w:rsidRDefault="00CD0CC7" w:rsidP="00952221">
            <w:pPr>
              <w:tabs>
                <w:tab w:val="num" w:pos="324"/>
              </w:tabs>
              <w:ind w:hanging="306"/>
              <w:rPr>
                <w:rFonts w:ascii="Arial" w:hAnsi="Arial"/>
                <w:sz w:val="20"/>
              </w:rPr>
            </w:pPr>
          </w:p>
          <w:p w14:paraId="6FAFB712" w14:textId="77777777" w:rsidR="007D64A6" w:rsidRPr="00304E05" w:rsidRDefault="00CD0CC7" w:rsidP="00952221">
            <w:pPr>
              <w:numPr>
                <w:ilvl w:val="0"/>
                <w:numId w:val="41"/>
              </w:numPr>
              <w:ind w:hanging="306"/>
              <w:rPr>
                <w:rFonts w:ascii="Arial" w:hAnsi="Arial"/>
                <w:sz w:val="20"/>
              </w:rPr>
            </w:pPr>
            <w:r w:rsidRPr="00304E05">
              <w:rPr>
                <w:rFonts w:ascii="Arial" w:hAnsi="Arial"/>
                <w:sz w:val="20"/>
              </w:rPr>
              <w:t xml:space="preserve">Allowable pressure drop is </w:t>
            </w:r>
            <w:r w:rsidR="00D06CD1" w:rsidRPr="0060189A">
              <w:rPr>
                <w:rFonts w:ascii="Arial" w:hAnsi="Arial"/>
                <w:sz w:val="20"/>
              </w:rPr>
              <w:t>0.5</w:t>
            </w:r>
            <w:r w:rsidR="00D06CD1" w:rsidRPr="00304E05">
              <w:rPr>
                <w:rFonts w:ascii="Arial" w:hAnsi="Arial"/>
                <w:sz w:val="20"/>
              </w:rPr>
              <w:t xml:space="preserve"> </w:t>
            </w:r>
            <w:r w:rsidRPr="00304E05">
              <w:rPr>
                <w:rFonts w:ascii="Arial" w:hAnsi="Arial"/>
                <w:sz w:val="20"/>
              </w:rPr>
              <w:t>psig in 30 minutes at constant temperature.</w:t>
            </w:r>
          </w:p>
          <w:p w14:paraId="6FAFB713" w14:textId="77777777" w:rsidR="007D64A6" w:rsidRPr="00304E05" w:rsidRDefault="007D64A6" w:rsidP="00952221">
            <w:pPr>
              <w:ind w:hanging="306"/>
              <w:rPr>
                <w:rFonts w:ascii="Arial" w:hAnsi="Arial"/>
                <w:sz w:val="20"/>
              </w:rPr>
            </w:pPr>
          </w:p>
          <w:p w14:paraId="6FAFB714" w14:textId="77777777" w:rsidR="00F47FF0" w:rsidRPr="00304E05" w:rsidRDefault="00CD0CC7" w:rsidP="00952221">
            <w:pPr>
              <w:numPr>
                <w:ilvl w:val="0"/>
                <w:numId w:val="41"/>
              </w:numPr>
              <w:ind w:hanging="306"/>
              <w:rPr>
                <w:rFonts w:ascii="Arial" w:hAnsi="Arial"/>
                <w:sz w:val="20"/>
              </w:rPr>
            </w:pPr>
            <w:r w:rsidRPr="0060189A">
              <w:rPr>
                <w:rFonts w:ascii="Arial" w:hAnsi="Arial"/>
                <w:sz w:val="20"/>
              </w:rPr>
              <w:t>If test fails</w:t>
            </w:r>
            <w:r w:rsidR="00F47FF0" w:rsidRPr="00304E05">
              <w:rPr>
                <w:rFonts w:ascii="Arial" w:hAnsi="Arial"/>
                <w:sz w:val="20"/>
              </w:rPr>
              <w:t xml:space="preserve"> see pressure test troubleshooting guide in next section before proceeding to next step</w:t>
            </w:r>
          </w:p>
          <w:p w14:paraId="6FAFB715" w14:textId="77777777" w:rsidR="00F47FF0" w:rsidRPr="00304E05" w:rsidRDefault="00F47FF0" w:rsidP="00952221">
            <w:pPr>
              <w:ind w:hanging="306"/>
              <w:rPr>
                <w:rFonts w:ascii="Arial" w:hAnsi="Arial"/>
                <w:sz w:val="20"/>
              </w:rPr>
            </w:pPr>
          </w:p>
          <w:p w14:paraId="6FAFB716" w14:textId="77777777" w:rsidR="00CD0CC7" w:rsidRPr="00304E05" w:rsidRDefault="00F47FF0" w:rsidP="00952221">
            <w:pPr>
              <w:numPr>
                <w:ilvl w:val="0"/>
                <w:numId w:val="41"/>
              </w:numPr>
              <w:ind w:hanging="306"/>
              <w:rPr>
                <w:rFonts w:ascii="Arial" w:hAnsi="Arial"/>
                <w:sz w:val="20"/>
              </w:rPr>
            </w:pPr>
            <w:r w:rsidRPr="00304E05">
              <w:rPr>
                <w:rFonts w:ascii="Arial" w:hAnsi="Arial"/>
                <w:sz w:val="20"/>
              </w:rPr>
              <w:t>Stop the autoclave agitator to avoid entraining excessive water into the vent system</w:t>
            </w:r>
            <w:r w:rsidR="00CD0CC7" w:rsidRPr="00304E05">
              <w:rPr>
                <w:rFonts w:ascii="Arial" w:hAnsi="Arial"/>
                <w:sz w:val="20"/>
              </w:rPr>
              <w:t xml:space="preserve"> </w:t>
            </w:r>
          </w:p>
          <w:p w14:paraId="6FAFB717" w14:textId="77777777" w:rsidR="0006729E" w:rsidRPr="00304E05" w:rsidRDefault="0006729E" w:rsidP="00952221">
            <w:pPr>
              <w:ind w:hanging="306"/>
              <w:rPr>
                <w:rFonts w:ascii="Arial" w:hAnsi="Arial"/>
                <w:sz w:val="20"/>
              </w:rPr>
            </w:pPr>
          </w:p>
          <w:p w14:paraId="6FAFB718" w14:textId="77777777" w:rsidR="00CD0CC7" w:rsidRPr="00304E05" w:rsidRDefault="00CD0CC7" w:rsidP="00952221">
            <w:pPr>
              <w:numPr>
                <w:ilvl w:val="0"/>
                <w:numId w:val="41"/>
              </w:numPr>
              <w:ind w:hanging="306"/>
              <w:rPr>
                <w:rFonts w:ascii="Arial" w:hAnsi="Arial"/>
                <w:sz w:val="20"/>
              </w:rPr>
            </w:pPr>
            <w:r w:rsidRPr="00304E05">
              <w:rPr>
                <w:rFonts w:ascii="Arial" w:hAnsi="Arial"/>
                <w:sz w:val="20"/>
              </w:rPr>
              <w:t>Vent autoclave through emergency vent valve to ensure vent line is open</w:t>
            </w:r>
          </w:p>
          <w:p w14:paraId="6FAFB719" w14:textId="77777777" w:rsidR="00B12BD5" w:rsidRPr="00304E05" w:rsidRDefault="00B12BD5" w:rsidP="00952221">
            <w:pPr>
              <w:ind w:hanging="306"/>
              <w:rPr>
                <w:rFonts w:ascii="Arial" w:hAnsi="Arial"/>
                <w:sz w:val="20"/>
              </w:rPr>
            </w:pPr>
          </w:p>
          <w:p w14:paraId="6FAFB71A" w14:textId="77777777" w:rsidR="00B12BD5" w:rsidRPr="00304E05" w:rsidRDefault="00B12BD5" w:rsidP="00952221">
            <w:pPr>
              <w:numPr>
                <w:ilvl w:val="0"/>
                <w:numId w:val="41"/>
              </w:numPr>
              <w:ind w:hanging="306"/>
              <w:rPr>
                <w:rFonts w:ascii="Arial" w:hAnsi="Arial"/>
                <w:sz w:val="20"/>
              </w:rPr>
            </w:pPr>
            <w:r w:rsidRPr="00304E05">
              <w:rPr>
                <w:rFonts w:ascii="Arial" w:hAnsi="Arial"/>
                <w:sz w:val="20"/>
              </w:rPr>
              <w:t>Close emergency vent valve</w:t>
            </w:r>
          </w:p>
          <w:p w14:paraId="6FAFB71B" w14:textId="77777777" w:rsidR="00F54FAA" w:rsidRPr="00304E05" w:rsidRDefault="00F54FAA" w:rsidP="00F54FAA">
            <w:pPr>
              <w:rPr>
                <w:rFonts w:ascii="Arial" w:hAnsi="Arial"/>
                <w:sz w:val="20"/>
              </w:rPr>
            </w:pPr>
          </w:p>
        </w:tc>
      </w:tr>
    </w:tbl>
    <w:p w14:paraId="6FAFB71D" w14:textId="77777777" w:rsidR="00CD0CC7" w:rsidRPr="00304E05" w:rsidRDefault="00CD0CC7" w:rsidP="004F1B4A">
      <w:pPr>
        <w:rPr>
          <w:rFonts w:ascii="Arial" w:hAnsi="Arial"/>
        </w:rPr>
      </w:pPr>
    </w:p>
    <w:p w14:paraId="6FAFB71E" w14:textId="77777777" w:rsidR="000818FC" w:rsidRPr="00304E05" w:rsidRDefault="00947D47" w:rsidP="004F1B4A">
      <w:pPr>
        <w:pStyle w:val="ContinuedOnNextPa"/>
      </w:pPr>
      <w:r>
        <w:t>Continued on next page</w:t>
      </w:r>
    </w:p>
    <w:p w14:paraId="6FAFB71F" w14:textId="77777777" w:rsidR="002C4C7D" w:rsidRPr="00304E05" w:rsidRDefault="004F1B4A" w:rsidP="00971B11">
      <w:pPr>
        <w:pStyle w:val="MapTitleContinued"/>
        <w:spacing w:after="360"/>
      </w:pPr>
      <w:r w:rsidRPr="00304E05">
        <w:br w:type="page"/>
      </w:r>
      <w:r w:rsidRPr="00304E05">
        <w:lastRenderedPageBreak/>
        <w:fldChar w:fldCharType="begin"/>
      </w:r>
      <w:r w:rsidRPr="00304E05">
        <w:instrText>styleref "Map Title"</w:instrText>
      </w:r>
      <w:r w:rsidRPr="00304E05">
        <w:fldChar w:fldCharType="separate"/>
      </w:r>
      <w:r w:rsidR="00FD0877">
        <w:rPr>
          <w:noProof/>
        </w:rPr>
        <w:t>Autoclave Pressure Test, Continued</w:t>
      </w:r>
      <w:r w:rsidRPr="00304E05">
        <w:fldChar w:fldCharType="end"/>
      </w:r>
      <w:r w:rsidR="00DF40B4">
        <w:t>,</w:t>
      </w:r>
      <w:r w:rsidR="00DF40B4" w:rsidRPr="007D10D5">
        <w:rPr>
          <w:sz w:val="28"/>
        </w:rPr>
        <w:t xml:space="preserve"> Continued</w:t>
      </w:r>
    </w:p>
    <w:p w14:paraId="6FAFB720" w14:textId="77777777" w:rsidR="002C4C7D" w:rsidRPr="00304E05" w:rsidRDefault="002C4C7D" w:rsidP="002C4C7D">
      <w:pPr>
        <w:pStyle w:val="BlockLine"/>
      </w:pPr>
    </w:p>
    <w:tbl>
      <w:tblPr>
        <w:tblW w:w="0" w:type="auto"/>
        <w:tblLayout w:type="fixed"/>
        <w:tblLook w:val="0000" w:firstRow="0" w:lastRow="0" w:firstColumn="0" w:lastColumn="0" w:noHBand="0" w:noVBand="0"/>
      </w:tblPr>
      <w:tblGrid>
        <w:gridCol w:w="1728"/>
        <w:gridCol w:w="7740"/>
      </w:tblGrid>
      <w:tr w:rsidR="00F47FF0" w:rsidRPr="00304E05" w14:paraId="6FAFB731" w14:textId="77777777" w:rsidTr="008C6A41">
        <w:trPr>
          <w:cantSplit/>
        </w:trPr>
        <w:tc>
          <w:tcPr>
            <w:tcW w:w="1728" w:type="dxa"/>
          </w:tcPr>
          <w:p w14:paraId="6FAFB721" w14:textId="77777777" w:rsidR="00F47FF0" w:rsidRPr="006E5EA5" w:rsidRDefault="00F366E6" w:rsidP="00E32DB7">
            <w:pPr>
              <w:pStyle w:val="Heading5"/>
              <w:rPr>
                <w:rFonts w:ascii="Arial" w:hAnsi="Arial" w:cs="Arial"/>
                <w:szCs w:val="22"/>
              </w:rPr>
            </w:pPr>
            <w:r w:rsidRPr="006E5EA5">
              <w:rPr>
                <w:rFonts w:ascii="Arial" w:hAnsi="Arial" w:cs="Arial"/>
                <w:szCs w:val="22"/>
              </w:rPr>
              <w:t>Pressure Test Trouble</w:t>
            </w:r>
            <w:r w:rsidR="006E5EA5">
              <w:rPr>
                <w:rFonts w:ascii="Arial" w:hAnsi="Arial" w:cs="Arial"/>
                <w:szCs w:val="22"/>
              </w:rPr>
              <w:t>-</w:t>
            </w:r>
            <w:r w:rsidRPr="006E5EA5">
              <w:rPr>
                <w:rFonts w:ascii="Arial" w:hAnsi="Arial" w:cs="Arial"/>
                <w:szCs w:val="22"/>
              </w:rPr>
              <w:t xml:space="preserve"> shooting Guide</w:t>
            </w:r>
          </w:p>
          <w:p w14:paraId="6FAFB722" w14:textId="77777777" w:rsidR="00F47FF0" w:rsidRPr="006E5EA5" w:rsidRDefault="00F47FF0" w:rsidP="00E32DB7">
            <w:pPr>
              <w:pStyle w:val="Heading5"/>
              <w:rPr>
                <w:rFonts w:ascii="Arial" w:hAnsi="Arial" w:cs="Arial"/>
                <w:szCs w:val="22"/>
              </w:rPr>
            </w:pPr>
          </w:p>
        </w:tc>
        <w:tc>
          <w:tcPr>
            <w:tcW w:w="7740" w:type="dxa"/>
          </w:tcPr>
          <w:p w14:paraId="6FAFB723" w14:textId="77777777" w:rsidR="00F47FF0" w:rsidRPr="00304E05" w:rsidRDefault="00F47FF0" w:rsidP="00131A4A">
            <w:pPr>
              <w:tabs>
                <w:tab w:val="num" w:pos="324"/>
              </w:tabs>
              <w:rPr>
                <w:rFonts w:ascii="Arial" w:hAnsi="Arial"/>
                <w:sz w:val="20"/>
              </w:rPr>
            </w:pPr>
            <w:r w:rsidRPr="00304E05">
              <w:rPr>
                <w:rFonts w:ascii="Arial" w:hAnsi="Arial"/>
                <w:sz w:val="20"/>
              </w:rPr>
              <w:t>Following are steps for determining why an autoclave pressure test cannot be completed.  The steps are in order of ease of implementation.</w:t>
            </w:r>
            <w:r w:rsidR="00754C99" w:rsidRPr="00304E05">
              <w:rPr>
                <w:rFonts w:ascii="Arial" w:hAnsi="Arial"/>
                <w:sz w:val="20"/>
              </w:rPr>
              <w:t xml:space="preserve">  If the leak is detected, slows, or stops at any step, then take appropriate action to stop </w:t>
            </w:r>
            <w:r w:rsidR="00CE5DFD" w:rsidRPr="00304E05">
              <w:rPr>
                <w:rFonts w:ascii="Arial" w:hAnsi="Arial"/>
                <w:sz w:val="20"/>
              </w:rPr>
              <w:t xml:space="preserve">the </w:t>
            </w:r>
            <w:r w:rsidR="00754C99" w:rsidRPr="00304E05">
              <w:rPr>
                <w:rFonts w:ascii="Arial" w:hAnsi="Arial"/>
                <w:sz w:val="20"/>
              </w:rPr>
              <w:t>leak</w:t>
            </w:r>
            <w:r w:rsidR="00CE5DFD" w:rsidRPr="00304E05">
              <w:rPr>
                <w:rFonts w:ascii="Arial" w:hAnsi="Arial"/>
                <w:sz w:val="20"/>
              </w:rPr>
              <w:t xml:space="preserve">. </w:t>
            </w:r>
          </w:p>
          <w:p w14:paraId="6FAFB724" w14:textId="77777777" w:rsidR="00F47FF0" w:rsidRPr="00304E05" w:rsidRDefault="00F47FF0" w:rsidP="00131A4A">
            <w:pPr>
              <w:tabs>
                <w:tab w:val="num" w:pos="324"/>
              </w:tabs>
              <w:rPr>
                <w:rFonts w:ascii="Arial" w:hAnsi="Arial"/>
                <w:sz w:val="20"/>
              </w:rPr>
            </w:pPr>
          </w:p>
          <w:p w14:paraId="6FAFB725" w14:textId="77777777" w:rsidR="00CE5DFD" w:rsidRPr="00304E05" w:rsidRDefault="006C70C5"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Start Autoclave Pressure Test Shift Turnover Form: P-207</w:t>
            </w:r>
            <w:r w:rsidR="00754C99" w:rsidRPr="00304E05">
              <w:rPr>
                <w:rFonts w:ascii="Arial" w:hAnsi="Arial"/>
                <w:sz w:val="20"/>
              </w:rPr>
              <w:t>.  Pull up an IP21 trace of autoclave pressure.  Make sure “PMCANALOGRAWMAP” data, and stepped, is being used.  Also view autoclave temperature to make sure it is stable.</w:t>
            </w:r>
          </w:p>
          <w:p w14:paraId="6FAFB726" w14:textId="77777777" w:rsidR="00CE5DFD" w:rsidRPr="00304E05" w:rsidRDefault="00CE5DFD"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Note that removal of valves or installation of blanks requires the autoclave to be vented down, and the autoclave to be locked out per 33P4F3; but depending upon where the leak is may not require the pressure test water to be dropped.  Note that removal of packing rings or head gasket replacement requires autoclave lockout per 33P4R2.</w:t>
            </w:r>
          </w:p>
          <w:p w14:paraId="6FAFB727" w14:textId="77777777" w:rsidR="00754C99" w:rsidRPr="00304E05" w:rsidRDefault="00754C99"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 xml:space="preserve">Verify all automatic </w:t>
            </w:r>
            <w:r w:rsidRPr="0060189A">
              <w:rPr>
                <w:rFonts w:ascii="Arial" w:hAnsi="Arial"/>
                <w:sz w:val="20"/>
              </w:rPr>
              <w:t>valves are</w:t>
            </w:r>
            <w:r w:rsidRPr="00304E05">
              <w:rPr>
                <w:rFonts w:ascii="Arial" w:hAnsi="Arial"/>
                <w:sz w:val="20"/>
              </w:rPr>
              <w:t xml:space="preserve"> showing closed on the DCS.</w:t>
            </w:r>
          </w:p>
          <w:p w14:paraId="6FAFB728" w14:textId="77777777" w:rsidR="00754C99" w:rsidRPr="00304E05" w:rsidRDefault="00754C99"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Verify Ingredients Header block valve (FREDDY), autoclave motorized drop valve, and ram cleaner ball valve are not leaking through by examining Ingredients Header pressure, autoclave drop line pressure, and ram cleaner ball valve pressure, respectively.  Note for this to be affective, verify there are no open automatic valves in the ingredients header or drop line.</w:t>
            </w:r>
          </w:p>
          <w:p w14:paraId="6FAFB729" w14:textId="77777777" w:rsidR="000B6023" w:rsidRPr="00304E05" w:rsidRDefault="000B6023"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Verify autoclave emergency vent valve is tight.</w:t>
            </w:r>
          </w:p>
          <w:p w14:paraId="6FAFB72A" w14:textId="77777777" w:rsidR="00754C99" w:rsidRPr="00304E05" w:rsidRDefault="00754C99"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Verify autoclave agitator packing is not excessively leak (see “Run In Autoclave Packing” section above for guidance</w:t>
            </w:r>
            <w:r w:rsidR="004E3060">
              <w:rPr>
                <w:rFonts w:ascii="Arial" w:hAnsi="Arial"/>
                <w:sz w:val="20"/>
              </w:rPr>
              <w:t>)</w:t>
            </w:r>
            <w:r w:rsidRPr="00304E05">
              <w:rPr>
                <w:rFonts w:ascii="Arial" w:hAnsi="Arial"/>
                <w:sz w:val="20"/>
              </w:rPr>
              <w:t>.</w:t>
            </w:r>
          </w:p>
          <w:p w14:paraId="6FAFB72B" w14:textId="77777777" w:rsidR="00754C99" w:rsidRPr="00304E05" w:rsidRDefault="00754C99" w:rsidP="00971B11">
            <w:pPr>
              <w:numPr>
                <w:ilvl w:val="0"/>
                <w:numId w:val="26"/>
              </w:numPr>
              <w:tabs>
                <w:tab w:val="clear" w:pos="360"/>
                <w:tab w:val="num" w:pos="504"/>
              </w:tabs>
              <w:spacing w:after="120"/>
              <w:ind w:left="504" w:hanging="270"/>
              <w:rPr>
                <w:rFonts w:ascii="Arial" w:hAnsi="Arial"/>
                <w:sz w:val="20"/>
              </w:rPr>
            </w:pPr>
            <w:r w:rsidRPr="00304E05">
              <w:rPr>
                <w:rFonts w:ascii="Arial" w:hAnsi="Arial"/>
                <w:sz w:val="20"/>
              </w:rPr>
              <w:t>Verify there is no water dripping from the autoclave head gasket.</w:t>
            </w:r>
          </w:p>
          <w:p w14:paraId="6FAFB72C" w14:textId="69A19DA3" w:rsidR="006E5EA5" w:rsidRPr="00C80EEF" w:rsidRDefault="000E229D" w:rsidP="00971B11">
            <w:pPr>
              <w:numPr>
                <w:ilvl w:val="0"/>
                <w:numId w:val="26"/>
              </w:numPr>
              <w:tabs>
                <w:tab w:val="clear" w:pos="360"/>
                <w:tab w:val="num" w:pos="504"/>
              </w:tabs>
              <w:spacing w:after="120"/>
              <w:ind w:left="504" w:hanging="270"/>
              <w:rPr>
                <w:rFonts w:ascii="Arial" w:hAnsi="Arial"/>
                <w:sz w:val="20"/>
              </w:rPr>
            </w:pPr>
            <w:r w:rsidRPr="00062288">
              <w:rPr>
                <w:rFonts w:ascii="Arial" w:hAnsi="Arial"/>
                <w:b/>
                <w:sz w:val="20"/>
                <w:u w:val="single"/>
              </w:rPr>
              <w:t>H</w:t>
            </w:r>
            <w:r w:rsidR="000B6023" w:rsidRPr="00062288">
              <w:rPr>
                <w:rFonts w:ascii="Arial" w:hAnsi="Arial"/>
                <w:b/>
                <w:sz w:val="20"/>
                <w:u w:val="single"/>
              </w:rPr>
              <w:t>elium</w:t>
            </w:r>
            <w:r w:rsidR="000B6023" w:rsidRPr="00304E05">
              <w:rPr>
                <w:rFonts w:ascii="Arial" w:hAnsi="Arial"/>
                <w:sz w:val="20"/>
              </w:rPr>
              <w:t xml:space="preserve"> leak test all flanges/joints that were disassembled, repaired, or replaced during the outage</w:t>
            </w:r>
            <w:r w:rsidR="006C70C5" w:rsidRPr="00304E05">
              <w:rPr>
                <w:rFonts w:ascii="Arial" w:hAnsi="Arial"/>
                <w:sz w:val="20"/>
              </w:rPr>
              <w:t xml:space="preserve"> until the leak is found</w:t>
            </w:r>
            <w:r w:rsidR="000B6023" w:rsidRPr="00304E05">
              <w:rPr>
                <w:rFonts w:ascii="Arial" w:hAnsi="Arial"/>
                <w:sz w:val="20"/>
              </w:rPr>
              <w:t>.  This includes the autoclave head gasket and automatic valve packing.  Specific automatic valves include the</w:t>
            </w:r>
            <w:r w:rsidR="006C70C5" w:rsidRPr="00304E05">
              <w:rPr>
                <w:rFonts w:ascii="Arial" w:hAnsi="Arial"/>
                <w:sz w:val="20"/>
              </w:rPr>
              <w:t xml:space="preserve"> Ingredients Header block valve, vent valves to atmosphere, vent valves to </w:t>
            </w:r>
            <w:r w:rsidR="006C70C5" w:rsidRPr="00182164">
              <w:rPr>
                <w:rFonts w:ascii="Arial" w:hAnsi="Arial"/>
                <w:sz w:val="20"/>
              </w:rPr>
              <w:t>MGH,</w:t>
            </w:r>
            <w:r w:rsidR="00D66CE2" w:rsidRPr="00182164">
              <w:rPr>
                <w:rFonts w:ascii="Arial" w:hAnsi="Arial"/>
                <w:sz w:val="20"/>
              </w:rPr>
              <w:t xml:space="preserve"> </w:t>
            </w:r>
            <w:r w:rsidR="006C70C5" w:rsidRPr="00182164">
              <w:rPr>
                <w:rFonts w:ascii="Arial" w:hAnsi="Arial"/>
                <w:sz w:val="20"/>
              </w:rPr>
              <w:t>and knockout pot steam valve</w:t>
            </w:r>
            <w:r w:rsidR="00357A2B" w:rsidRPr="00182164">
              <w:rPr>
                <w:rFonts w:ascii="Arial" w:hAnsi="Arial"/>
                <w:sz w:val="20"/>
              </w:rPr>
              <w:t>.</w:t>
            </w:r>
            <w:r w:rsidR="000B6023" w:rsidRPr="00182164">
              <w:rPr>
                <w:rFonts w:ascii="Arial" w:hAnsi="Arial"/>
                <w:sz w:val="20"/>
              </w:rPr>
              <w:t xml:space="preserve"> </w:t>
            </w:r>
            <w:r w:rsidRPr="00C80EEF">
              <w:rPr>
                <w:rFonts w:ascii="Arial" w:hAnsi="Arial"/>
                <w:sz w:val="20"/>
              </w:rPr>
              <w:t>If a helium leak is detected and you want to pinpoint the exact leak location, snoop can be applied, but do not use helium detector in areas that snoop has been applied, liquid can destroy the helium detector.</w:t>
            </w:r>
          </w:p>
          <w:p w14:paraId="6FAFB72D" w14:textId="77777777" w:rsidR="006E5EA5" w:rsidRPr="00C80EEF" w:rsidRDefault="006E5EA5" w:rsidP="00971B11">
            <w:pPr>
              <w:numPr>
                <w:ilvl w:val="0"/>
                <w:numId w:val="26"/>
              </w:numPr>
              <w:tabs>
                <w:tab w:val="clear" w:pos="360"/>
                <w:tab w:val="num" w:pos="504"/>
              </w:tabs>
              <w:spacing w:after="120"/>
              <w:ind w:left="504" w:hanging="270"/>
              <w:rPr>
                <w:rFonts w:ascii="Arial" w:hAnsi="Arial"/>
                <w:sz w:val="20"/>
              </w:rPr>
            </w:pPr>
            <w:r w:rsidRPr="00C80EEF">
              <w:rPr>
                <w:rFonts w:ascii="Arial" w:hAnsi="Arial"/>
                <w:sz w:val="20"/>
              </w:rPr>
              <w:t>Check for helium leaking through the emergency vent valve by placing the detector near the emergency vent stack on the roof.</w:t>
            </w:r>
          </w:p>
          <w:p w14:paraId="6FAFB72E" w14:textId="77777777" w:rsidR="00971B11" w:rsidRPr="00C80EEF" w:rsidRDefault="006E5EA5" w:rsidP="00971B11">
            <w:pPr>
              <w:numPr>
                <w:ilvl w:val="0"/>
                <w:numId w:val="26"/>
              </w:numPr>
              <w:tabs>
                <w:tab w:val="clear" w:pos="360"/>
                <w:tab w:val="num" w:pos="504"/>
              </w:tabs>
              <w:spacing w:after="120"/>
              <w:ind w:left="504" w:hanging="405"/>
              <w:rPr>
                <w:rFonts w:ascii="Arial" w:hAnsi="Arial"/>
                <w:sz w:val="20"/>
              </w:rPr>
            </w:pPr>
            <w:r w:rsidRPr="00C80EEF">
              <w:rPr>
                <w:rFonts w:ascii="Arial" w:hAnsi="Arial"/>
                <w:sz w:val="20"/>
              </w:rPr>
              <w:t>Close manual valve to Mixed Gas Holder.  If leak stops, the MGH automatic valves are leaking though.</w:t>
            </w:r>
          </w:p>
          <w:p w14:paraId="6FAFB72F" w14:textId="77777777" w:rsidR="00971B11" w:rsidRPr="00C80EEF" w:rsidRDefault="00971B11" w:rsidP="00971B11">
            <w:pPr>
              <w:numPr>
                <w:ilvl w:val="0"/>
                <w:numId w:val="26"/>
              </w:numPr>
              <w:tabs>
                <w:tab w:val="clear" w:pos="360"/>
                <w:tab w:val="num" w:pos="504"/>
              </w:tabs>
              <w:spacing w:after="120"/>
              <w:ind w:left="504" w:hanging="405"/>
              <w:rPr>
                <w:rFonts w:ascii="Arial" w:hAnsi="Arial"/>
                <w:sz w:val="20"/>
              </w:rPr>
            </w:pPr>
            <w:r w:rsidRPr="00C80EEF">
              <w:rPr>
                <w:rFonts w:ascii="Arial" w:hAnsi="Arial"/>
                <w:sz w:val="20"/>
              </w:rPr>
              <w:t>Close manual valves in vent line to atmosphere.  Note there are valves to the vacuum jet, and valves from the cell E&amp;P header, that will need to be closed.</w:t>
            </w:r>
          </w:p>
          <w:p w14:paraId="6FAFB730" w14:textId="3A0B7CD6" w:rsidR="00971B11" w:rsidRPr="00971B11" w:rsidRDefault="00971B11" w:rsidP="00971B11">
            <w:pPr>
              <w:numPr>
                <w:ilvl w:val="0"/>
                <w:numId w:val="26"/>
              </w:numPr>
              <w:tabs>
                <w:tab w:val="clear" w:pos="360"/>
                <w:tab w:val="num" w:pos="504"/>
              </w:tabs>
              <w:ind w:left="504" w:hanging="423"/>
              <w:rPr>
                <w:rFonts w:ascii="Arial" w:hAnsi="Arial"/>
                <w:sz w:val="20"/>
              </w:rPr>
            </w:pPr>
            <w:r w:rsidRPr="00C80EEF">
              <w:rPr>
                <w:rFonts w:ascii="Arial" w:hAnsi="Arial"/>
                <w:sz w:val="20"/>
              </w:rPr>
              <w:t xml:space="preserve">Close manual valve to knockout pot steam </w:t>
            </w:r>
            <w:r w:rsidRPr="00182164">
              <w:rPr>
                <w:rFonts w:ascii="Arial" w:hAnsi="Arial"/>
                <w:sz w:val="20"/>
              </w:rPr>
              <w:t>valve</w:t>
            </w:r>
            <w:r w:rsidRPr="00C80EEF">
              <w:rPr>
                <w:rFonts w:ascii="Arial" w:hAnsi="Arial"/>
                <w:sz w:val="20"/>
              </w:rPr>
              <w:t>.</w:t>
            </w:r>
          </w:p>
        </w:tc>
      </w:tr>
    </w:tbl>
    <w:p w14:paraId="6FAFB732" w14:textId="77777777" w:rsidR="00754C99" w:rsidRPr="00304E05" w:rsidRDefault="00754C99" w:rsidP="00754C99">
      <w:pPr>
        <w:rPr>
          <w:rFonts w:ascii="Arial" w:hAnsi="Arial"/>
        </w:rPr>
      </w:pPr>
    </w:p>
    <w:p w14:paraId="6FAFB733" w14:textId="77777777" w:rsidR="00754C99" w:rsidRPr="00304E05" w:rsidRDefault="00754C99" w:rsidP="00131A4A">
      <w:pPr>
        <w:pStyle w:val="ContinuedOnNextPa"/>
      </w:pPr>
      <w:r w:rsidRPr="00304E05">
        <w:t>Continued on next page</w:t>
      </w:r>
    </w:p>
    <w:p w14:paraId="6FAFB734" w14:textId="77777777" w:rsidR="002C4C7D" w:rsidRPr="00304E05" w:rsidRDefault="00B12BD5" w:rsidP="002C4C7D">
      <w:pPr>
        <w:pStyle w:val="MapTitleContinued"/>
      </w:pPr>
      <w:r w:rsidRPr="00304E05">
        <w:br w:type="page"/>
      </w:r>
      <w:r w:rsidRPr="00304E05">
        <w:lastRenderedPageBreak/>
        <w:fldChar w:fldCharType="begin"/>
      </w:r>
      <w:r w:rsidRPr="00304E05">
        <w:instrText>styleref "Map Title"</w:instrText>
      </w:r>
      <w:r w:rsidRPr="00304E05">
        <w:fldChar w:fldCharType="separate"/>
      </w:r>
      <w:r w:rsidR="00FD0877">
        <w:rPr>
          <w:noProof/>
        </w:rPr>
        <w:t>Autoclave Pressure Test, Continued</w:t>
      </w:r>
      <w:r w:rsidRPr="00304E05">
        <w:fldChar w:fldCharType="end"/>
      </w:r>
      <w:r w:rsidR="00DF40B4">
        <w:t>,</w:t>
      </w:r>
      <w:r w:rsidR="00DF40B4" w:rsidRPr="007D10D5">
        <w:rPr>
          <w:sz w:val="28"/>
        </w:rPr>
        <w:t xml:space="preserve"> Continued</w:t>
      </w:r>
    </w:p>
    <w:p w14:paraId="6FAFB735" w14:textId="77777777" w:rsidR="002C4C7D" w:rsidRPr="00304E05" w:rsidRDefault="002C4C7D" w:rsidP="002C4C7D">
      <w:pPr>
        <w:pStyle w:val="BlockLine"/>
      </w:pPr>
    </w:p>
    <w:tbl>
      <w:tblPr>
        <w:tblW w:w="0" w:type="auto"/>
        <w:tblLayout w:type="fixed"/>
        <w:tblLook w:val="0000" w:firstRow="0" w:lastRow="0" w:firstColumn="0" w:lastColumn="0" w:noHBand="0" w:noVBand="0"/>
      </w:tblPr>
      <w:tblGrid>
        <w:gridCol w:w="1728"/>
        <w:gridCol w:w="7740"/>
      </w:tblGrid>
      <w:tr w:rsidR="00B12BD5" w:rsidRPr="00304E05" w14:paraId="6FAFB741" w14:textId="77777777" w:rsidTr="008C6A41">
        <w:trPr>
          <w:cantSplit/>
        </w:trPr>
        <w:tc>
          <w:tcPr>
            <w:tcW w:w="1728" w:type="dxa"/>
          </w:tcPr>
          <w:p w14:paraId="6FAFB736" w14:textId="77777777" w:rsidR="00B12BD5" w:rsidRPr="006E5EA5" w:rsidRDefault="00F366E6" w:rsidP="00E32DB7">
            <w:pPr>
              <w:pStyle w:val="Heading5"/>
              <w:rPr>
                <w:rFonts w:ascii="Arial" w:hAnsi="Arial" w:cs="Arial"/>
                <w:szCs w:val="22"/>
              </w:rPr>
            </w:pPr>
            <w:r w:rsidRPr="006E5EA5">
              <w:rPr>
                <w:rFonts w:ascii="Arial" w:hAnsi="Arial" w:cs="Arial"/>
                <w:szCs w:val="22"/>
              </w:rPr>
              <w:t>Pressure Test Trouble</w:t>
            </w:r>
            <w:r w:rsidR="006E5EA5">
              <w:rPr>
                <w:rFonts w:ascii="Arial" w:hAnsi="Arial" w:cs="Arial"/>
                <w:szCs w:val="22"/>
              </w:rPr>
              <w:t>-</w:t>
            </w:r>
            <w:r w:rsidRPr="006E5EA5">
              <w:rPr>
                <w:rFonts w:ascii="Arial" w:hAnsi="Arial" w:cs="Arial"/>
                <w:szCs w:val="22"/>
              </w:rPr>
              <w:t xml:space="preserve"> shooting Guide</w:t>
            </w:r>
            <w:r w:rsidR="00B12BD5" w:rsidRPr="006E5EA5">
              <w:rPr>
                <w:rFonts w:ascii="Arial" w:hAnsi="Arial" w:cs="Arial"/>
                <w:szCs w:val="22"/>
              </w:rPr>
              <w:t xml:space="preserve">, </w:t>
            </w:r>
            <w:r w:rsidR="006E5EA5">
              <w:rPr>
                <w:rFonts w:ascii="Arial" w:hAnsi="Arial" w:cs="Arial"/>
                <w:szCs w:val="22"/>
              </w:rPr>
              <w:t>(Continued)</w:t>
            </w:r>
          </w:p>
          <w:p w14:paraId="6FAFB737" w14:textId="77777777" w:rsidR="00B12BD5" w:rsidRPr="00E32DB7" w:rsidRDefault="00B12BD5" w:rsidP="00E32DB7">
            <w:pPr>
              <w:pStyle w:val="Heading5"/>
              <w:rPr>
                <w:rFonts w:ascii="Arial" w:hAnsi="Arial" w:cs="Arial"/>
                <w:sz w:val="20"/>
              </w:rPr>
            </w:pPr>
          </w:p>
        </w:tc>
        <w:tc>
          <w:tcPr>
            <w:tcW w:w="7740" w:type="dxa"/>
          </w:tcPr>
          <w:p w14:paraId="6FAFB738" w14:textId="77777777" w:rsidR="00B12BD5" w:rsidRPr="00304E05" w:rsidRDefault="00B12BD5" w:rsidP="00971B11">
            <w:pPr>
              <w:numPr>
                <w:ilvl w:val="0"/>
                <w:numId w:val="26"/>
              </w:numPr>
              <w:tabs>
                <w:tab w:val="clear" w:pos="360"/>
                <w:tab w:val="num" w:pos="504"/>
              </w:tabs>
              <w:ind w:left="504"/>
              <w:rPr>
                <w:rFonts w:ascii="Arial" w:hAnsi="Arial"/>
                <w:sz w:val="20"/>
              </w:rPr>
            </w:pPr>
            <w:r w:rsidRPr="00304E05">
              <w:rPr>
                <w:rFonts w:ascii="Arial" w:hAnsi="Arial"/>
                <w:sz w:val="20"/>
              </w:rPr>
              <w:t>Verify agitator is not cracked/broken, or shell is not leaking into jacket:</w:t>
            </w:r>
          </w:p>
          <w:p w14:paraId="6FAFB739" w14:textId="77777777" w:rsidR="00B12BD5" w:rsidRPr="00304E05" w:rsidRDefault="00B12BD5" w:rsidP="00952221">
            <w:pPr>
              <w:numPr>
                <w:ilvl w:val="2"/>
                <w:numId w:val="40"/>
              </w:numPr>
              <w:tabs>
                <w:tab w:val="clear" w:pos="1800"/>
                <w:tab w:val="num" w:pos="972"/>
                <w:tab w:val="num" w:pos="1332"/>
              </w:tabs>
              <w:ind w:left="702" w:firstLine="270"/>
              <w:rPr>
                <w:rFonts w:ascii="Arial" w:hAnsi="Arial"/>
                <w:sz w:val="20"/>
              </w:rPr>
            </w:pPr>
            <w:r w:rsidRPr="00304E05">
              <w:rPr>
                <w:rFonts w:ascii="Arial" w:hAnsi="Arial"/>
                <w:sz w:val="20"/>
              </w:rPr>
              <w:t>Close jacket automatic dump valves in manual mode</w:t>
            </w:r>
          </w:p>
          <w:p w14:paraId="6FAFB73A" w14:textId="77777777" w:rsidR="00B12BD5" w:rsidRPr="00304E05" w:rsidRDefault="00B12BD5" w:rsidP="00952221">
            <w:pPr>
              <w:numPr>
                <w:ilvl w:val="2"/>
                <w:numId w:val="40"/>
              </w:numPr>
              <w:tabs>
                <w:tab w:val="clear" w:pos="1800"/>
                <w:tab w:val="num" w:pos="972"/>
                <w:tab w:val="num" w:pos="1332"/>
              </w:tabs>
              <w:ind w:left="702" w:firstLine="270"/>
              <w:rPr>
                <w:rFonts w:ascii="Arial" w:hAnsi="Arial"/>
                <w:sz w:val="20"/>
              </w:rPr>
            </w:pPr>
            <w:r w:rsidRPr="00304E05">
              <w:rPr>
                <w:rFonts w:ascii="Arial" w:hAnsi="Arial"/>
                <w:sz w:val="20"/>
              </w:rPr>
              <w:t>Shutoff jacket pump</w:t>
            </w:r>
          </w:p>
          <w:p w14:paraId="6FAFB73B" w14:textId="77777777" w:rsidR="00B12BD5" w:rsidRPr="00304E05" w:rsidRDefault="00B12BD5" w:rsidP="00952221">
            <w:pPr>
              <w:numPr>
                <w:ilvl w:val="2"/>
                <w:numId w:val="40"/>
              </w:numPr>
              <w:tabs>
                <w:tab w:val="clear" w:pos="1800"/>
                <w:tab w:val="num" w:pos="972"/>
                <w:tab w:val="num" w:pos="1332"/>
              </w:tabs>
              <w:ind w:left="1332" w:hanging="360"/>
              <w:rPr>
                <w:rFonts w:ascii="Arial" w:hAnsi="Arial"/>
                <w:sz w:val="20"/>
              </w:rPr>
            </w:pPr>
            <w:r w:rsidRPr="00304E05">
              <w:rPr>
                <w:rFonts w:ascii="Arial" w:hAnsi="Arial"/>
                <w:sz w:val="20"/>
              </w:rPr>
              <w:t>Open jacket makeup water valve 100% to pressurized jacket to process water header pressure.</w:t>
            </w:r>
          </w:p>
          <w:p w14:paraId="6FAFB73C" w14:textId="77777777" w:rsidR="00B12BD5" w:rsidRPr="00304E05" w:rsidRDefault="00B12BD5" w:rsidP="00952221">
            <w:pPr>
              <w:numPr>
                <w:ilvl w:val="2"/>
                <w:numId w:val="40"/>
              </w:numPr>
              <w:tabs>
                <w:tab w:val="clear" w:pos="1800"/>
                <w:tab w:val="num" w:pos="972"/>
                <w:tab w:val="num" w:pos="1332"/>
              </w:tabs>
              <w:ind w:left="1332" w:hanging="360"/>
              <w:rPr>
                <w:rFonts w:ascii="Arial" w:hAnsi="Arial"/>
                <w:sz w:val="20"/>
              </w:rPr>
            </w:pPr>
            <w:r w:rsidRPr="00304E05">
              <w:rPr>
                <w:rFonts w:ascii="Arial" w:hAnsi="Arial"/>
                <w:sz w:val="20"/>
              </w:rPr>
              <w:t>Close jacket makeup water valve and steam valve to trap pressure in jacket.</w:t>
            </w:r>
          </w:p>
          <w:p w14:paraId="6FAFB73D" w14:textId="77777777" w:rsidR="00B12BD5" w:rsidRPr="00304E05" w:rsidRDefault="00B12BD5" w:rsidP="00952221">
            <w:pPr>
              <w:numPr>
                <w:ilvl w:val="2"/>
                <w:numId w:val="40"/>
              </w:numPr>
              <w:tabs>
                <w:tab w:val="clear" w:pos="1800"/>
                <w:tab w:val="num" w:pos="972"/>
                <w:tab w:val="num" w:pos="1332"/>
              </w:tabs>
              <w:ind w:left="1332" w:hanging="360"/>
              <w:rPr>
                <w:rFonts w:ascii="Arial" w:hAnsi="Arial"/>
                <w:sz w:val="20"/>
              </w:rPr>
            </w:pPr>
            <w:r w:rsidRPr="00304E05">
              <w:rPr>
                <w:rFonts w:ascii="Arial" w:hAnsi="Arial"/>
                <w:sz w:val="20"/>
              </w:rPr>
              <w:t>Monitor jacket pressure for any increase indicating the agitator or shell has been compromised.</w:t>
            </w:r>
          </w:p>
          <w:p w14:paraId="6FAFB73E" w14:textId="77777777" w:rsidR="00B12BD5" w:rsidRPr="00304E05" w:rsidRDefault="00B12BD5" w:rsidP="00952221">
            <w:pPr>
              <w:tabs>
                <w:tab w:val="num" w:pos="702"/>
              </w:tabs>
              <w:ind w:left="702" w:hanging="360"/>
              <w:rPr>
                <w:rFonts w:ascii="Arial" w:hAnsi="Arial"/>
                <w:sz w:val="20"/>
              </w:rPr>
            </w:pPr>
          </w:p>
          <w:p w14:paraId="6FAFB740" w14:textId="3411873D" w:rsidR="00B12BD5" w:rsidRPr="00304E05" w:rsidRDefault="00B12BD5" w:rsidP="00892FF6">
            <w:pPr>
              <w:numPr>
                <w:ilvl w:val="0"/>
                <w:numId w:val="26"/>
              </w:numPr>
              <w:tabs>
                <w:tab w:val="clear" w:pos="360"/>
                <w:tab w:val="num" w:pos="504"/>
              </w:tabs>
              <w:ind w:hanging="216"/>
              <w:rPr>
                <w:rFonts w:ascii="Arial" w:hAnsi="Arial"/>
                <w:sz w:val="20"/>
              </w:rPr>
            </w:pPr>
            <w:r w:rsidRPr="00304E05">
              <w:rPr>
                <w:rFonts w:ascii="Arial" w:hAnsi="Arial"/>
                <w:sz w:val="20"/>
              </w:rPr>
              <w:t>Call technical for additional assistance.</w:t>
            </w:r>
          </w:p>
        </w:tc>
      </w:tr>
    </w:tbl>
    <w:p w14:paraId="6FAFB742" w14:textId="77777777" w:rsidR="008C6A41" w:rsidRPr="00304E05" w:rsidRDefault="008C6A41" w:rsidP="008C6A41">
      <w:pPr>
        <w:rPr>
          <w:rFonts w:ascii="Arial" w:hAnsi="Arial"/>
        </w:rPr>
      </w:pPr>
    </w:p>
    <w:p w14:paraId="6FAFB743" w14:textId="30E841A4" w:rsidR="008C6A41" w:rsidRPr="00304E05" w:rsidRDefault="008C6A41" w:rsidP="008C6A41">
      <w:pPr>
        <w:pStyle w:val="ContinuedOnNextPa"/>
      </w:pPr>
    </w:p>
    <w:tbl>
      <w:tblPr>
        <w:tblW w:w="0" w:type="auto"/>
        <w:tblLayout w:type="fixed"/>
        <w:tblLook w:val="0000" w:firstRow="0" w:lastRow="0" w:firstColumn="0" w:lastColumn="0" w:noHBand="0" w:noVBand="0"/>
      </w:tblPr>
      <w:tblGrid>
        <w:gridCol w:w="1728"/>
        <w:gridCol w:w="7740"/>
      </w:tblGrid>
      <w:tr w:rsidR="00D66CE2" w:rsidRPr="00304E05" w14:paraId="0EF85906" w14:textId="77777777" w:rsidTr="00C44D8C">
        <w:trPr>
          <w:cantSplit/>
        </w:trPr>
        <w:tc>
          <w:tcPr>
            <w:tcW w:w="1728" w:type="dxa"/>
          </w:tcPr>
          <w:p w14:paraId="7495A7AF" w14:textId="77777777" w:rsidR="00D66CE2" w:rsidRPr="006E5EA5" w:rsidRDefault="00D66CE2" w:rsidP="00C44D8C">
            <w:pPr>
              <w:pStyle w:val="Heading5"/>
              <w:rPr>
                <w:rFonts w:ascii="Arial" w:hAnsi="Arial" w:cs="Arial"/>
                <w:szCs w:val="22"/>
              </w:rPr>
            </w:pPr>
            <w:r w:rsidRPr="006E5EA5">
              <w:rPr>
                <w:rFonts w:ascii="Arial" w:hAnsi="Arial" w:cs="Arial"/>
                <w:szCs w:val="22"/>
              </w:rPr>
              <w:t>Restore Autoclave to Service</w:t>
            </w:r>
          </w:p>
        </w:tc>
        <w:tc>
          <w:tcPr>
            <w:tcW w:w="7740" w:type="dxa"/>
          </w:tcPr>
          <w:p w14:paraId="2C4ED2CC" w14:textId="77777777" w:rsidR="00D66CE2" w:rsidRPr="00304E05" w:rsidRDefault="00D66CE2" w:rsidP="00C44D8C">
            <w:pPr>
              <w:rPr>
                <w:rFonts w:ascii="Arial" w:hAnsi="Arial"/>
                <w:bCs/>
                <w:sz w:val="20"/>
              </w:rPr>
            </w:pPr>
            <w:r w:rsidRPr="00304E05">
              <w:rPr>
                <w:rFonts w:ascii="Arial" w:hAnsi="Arial"/>
                <w:bCs/>
                <w:sz w:val="20"/>
              </w:rPr>
              <w:t>Complete the following steps to restore autoclave to service:</w:t>
            </w:r>
          </w:p>
          <w:p w14:paraId="66F99713" w14:textId="77777777" w:rsidR="00D66CE2" w:rsidRPr="00304E05" w:rsidRDefault="00D66CE2" w:rsidP="00C44D8C">
            <w:pPr>
              <w:rPr>
                <w:rFonts w:ascii="Arial" w:hAnsi="Arial"/>
                <w:bCs/>
                <w:sz w:val="20"/>
              </w:rPr>
            </w:pPr>
          </w:p>
          <w:p w14:paraId="1025B23C" w14:textId="77777777" w:rsidR="00D66CE2" w:rsidRPr="00304E05" w:rsidRDefault="00D66CE2" w:rsidP="00C44D8C">
            <w:pPr>
              <w:numPr>
                <w:ilvl w:val="0"/>
                <w:numId w:val="38"/>
              </w:numPr>
              <w:tabs>
                <w:tab w:val="clear" w:pos="360"/>
                <w:tab w:val="num" w:pos="702"/>
              </w:tabs>
              <w:spacing w:after="120"/>
              <w:ind w:left="702" w:hanging="270"/>
              <w:rPr>
                <w:rFonts w:ascii="Arial" w:hAnsi="Arial"/>
                <w:bCs/>
                <w:sz w:val="20"/>
              </w:rPr>
            </w:pPr>
            <w:r w:rsidRPr="00304E05">
              <w:rPr>
                <w:rFonts w:ascii="Arial" w:hAnsi="Arial"/>
                <w:sz w:val="20"/>
              </w:rPr>
              <w:t>Drop pressure test water to waste water hold up tank (not the decanter) using up to 3 psig Nitrogen via Ingredient Header.</w:t>
            </w:r>
          </w:p>
          <w:p w14:paraId="113364B7" w14:textId="77777777" w:rsidR="00D66CE2" w:rsidRPr="00304E05" w:rsidRDefault="00D66CE2" w:rsidP="00C44D8C">
            <w:pPr>
              <w:numPr>
                <w:ilvl w:val="0"/>
                <w:numId w:val="38"/>
              </w:numPr>
              <w:tabs>
                <w:tab w:val="clear" w:pos="360"/>
                <w:tab w:val="num" w:pos="702"/>
              </w:tabs>
              <w:spacing w:after="120"/>
              <w:ind w:left="702" w:hanging="270"/>
              <w:rPr>
                <w:rFonts w:ascii="Arial" w:hAnsi="Arial"/>
                <w:bCs/>
                <w:sz w:val="20"/>
              </w:rPr>
            </w:pPr>
            <w:r w:rsidRPr="00304E05">
              <w:rPr>
                <w:rFonts w:ascii="Arial" w:hAnsi="Arial"/>
                <w:sz w:val="20"/>
              </w:rPr>
              <w:t>To ensure injection lines are coupled securely, pump water from A, B &amp; E injection systems to the autoclave.  Observe lines in the cell for possible leaks.</w:t>
            </w:r>
          </w:p>
          <w:p w14:paraId="7BAB8DCE" w14:textId="77777777" w:rsidR="00D66CE2" w:rsidRPr="00304E05" w:rsidRDefault="00D66CE2" w:rsidP="00C44D8C">
            <w:pPr>
              <w:numPr>
                <w:ilvl w:val="0"/>
                <w:numId w:val="38"/>
              </w:numPr>
              <w:spacing w:after="120"/>
              <w:ind w:firstLine="72"/>
              <w:rPr>
                <w:rFonts w:ascii="Arial" w:hAnsi="Arial"/>
                <w:sz w:val="20"/>
              </w:rPr>
            </w:pPr>
            <w:r w:rsidRPr="00304E05">
              <w:rPr>
                <w:rFonts w:ascii="Arial" w:hAnsi="Arial"/>
                <w:sz w:val="20"/>
              </w:rPr>
              <w:t>Open autoclave automatic vent valves</w:t>
            </w:r>
          </w:p>
          <w:p w14:paraId="7F6C030E" w14:textId="77777777" w:rsidR="00D66CE2" w:rsidRPr="00304E05" w:rsidRDefault="00D66CE2" w:rsidP="00C44D8C">
            <w:pPr>
              <w:numPr>
                <w:ilvl w:val="0"/>
                <w:numId w:val="38"/>
              </w:numPr>
              <w:spacing w:after="120"/>
              <w:ind w:firstLine="72"/>
              <w:rPr>
                <w:rFonts w:ascii="Arial" w:hAnsi="Arial"/>
                <w:bCs/>
                <w:sz w:val="20"/>
              </w:rPr>
            </w:pPr>
            <w:r w:rsidRPr="00182164">
              <w:rPr>
                <w:rFonts w:ascii="Arial" w:hAnsi="Arial"/>
                <w:sz w:val="20"/>
              </w:rPr>
              <w:t>Set</w:t>
            </w:r>
            <w:r w:rsidRPr="00C80EEF">
              <w:rPr>
                <w:rFonts w:ascii="Arial" w:hAnsi="Arial"/>
                <w:sz w:val="20"/>
              </w:rPr>
              <w:t xml:space="preserve"> autoclave</w:t>
            </w:r>
            <w:r w:rsidRPr="00304E05">
              <w:rPr>
                <w:rFonts w:ascii="Arial" w:hAnsi="Arial"/>
                <w:sz w:val="20"/>
              </w:rPr>
              <w:t xml:space="preserve"> jacket temperature to 80</w:t>
            </w:r>
            <w:r w:rsidRPr="00304E05">
              <w:rPr>
                <w:rFonts w:ascii="Arial" w:hAnsi="Arial"/>
                <w:sz w:val="20"/>
                <w:vertAlign w:val="superscript"/>
              </w:rPr>
              <w:t>o</w:t>
            </w:r>
            <w:r>
              <w:rPr>
                <w:rFonts w:ascii="Arial" w:hAnsi="Arial"/>
                <w:sz w:val="20"/>
                <w:vertAlign w:val="superscript"/>
              </w:rPr>
              <w:t xml:space="preserve"> </w:t>
            </w:r>
            <w:r w:rsidRPr="00304E05">
              <w:rPr>
                <w:rFonts w:ascii="Arial" w:hAnsi="Arial"/>
                <w:sz w:val="20"/>
              </w:rPr>
              <w:t>C after water has been dropped</w:t>
            </w:r>
          </w:p>
          <w:p w14:paraId="6DBE2D97" w14:textId="77777777" w:rsidR="00D66CE2" w:rsidRPr="00304E05" w:rsidRDefault="00D66CE2" w:rsidP="00C44D8C">
            <w:pPr>
              <w:rPr>
                <w:rFonts w:ascii="Arial" w:hAnsi="Arial"/>
                <w:bCs/>
                <w:sz w:val="20"/>
              </w:rPr>
            </w:pPr>
            <w:r w:rsidRPr="00304E05">
              <w:rPr>
                <w:rFonts w:ascii="Arial" w:hAnsi="Arial"/>
                <w:bCs/>
                <w:sz w:val="20"/>
              </w:rPr>
              <w:t>Call maintenance to assist in TFE line blank removal, N2 line blank installation, and any final reassembly steps.</w:t>
            </w:r>
          </w:p>
          <w:p w14:paraId="33E7DD49" w14:textId="77777777" w:rsidR="00D66CE2" w:rsidRPr="00304E05" w:rsidRDefault="00D66CE2" w:rsidP="00C44D8C">
            <w:pPr>
              <w:tabs>
                <w:tab w:val="num" w:pos="342"/>
              </w:tabs>
              <w:rPr>
                <w:rFonts w:ascii="Arial" w:hAnsi="Arial"/>
                <w:bCs/>
                <w:sz w:val="20"/>
              </w:rPr>
            </w:pPr>
          </w:p>
          <w:p w14:paraId="612114DB" w14:textId="77777777" w:rsidR="00D66CE2" w:rsidRPr="00304E05" w:rsidRDefault="00D66CE2" w:rsidP="00C44D8C">
            <w:pPr>
              <w:numPr>
                <w:ilvl w:val="0"/>
                <w:numId w:val="18"/>
              </w:numPr>
              <w:tabs>
                <w:tab w:val="clear" w:pos="720"/>
                <w:tab w:val="num" w:pos="342"/>
              </w:tabs>
              <w:ind w:left="360" w:firstLine="72"/>
              <w:rPr>
                <w:rFonts w:ascii="Arial" w:hAnsi="Arial"/>
                <w:bCs/>
                <w:sz w:val="20"/>
              </w:rPr>
            </w:pPr>
            <w:r w:rsidRPr="00304E05">
              <w:rPr>
                <w:rFonts w:ascii="Arial" w:hAnsi="Arial"/>
                <w:bCs/>
                <w:sz w:val="20"/>
              </w:rPr>
              <w:t>Remove the TFE feed line blank (CAUTION: this is a line break)</w:t>
            </w:r>
          </w:p>
          <w:p w14:paraId="4D29FF82" w14:textId="77777777" w:rsidR="00D66CE2" w:rsidRPr="00304E05" w:rsidRDefault="00D66CE2" w:rsidP="00C44D8C">
            <w:pPr>
              <w:numPr>
                <w:ilvl w:val="0"/>
                <w:numId w:val="19"/>
              </w:numPr>
              <w:tabs>
                <w:tab w:val="clear" w:pos="720"/>
                <w:tab w:val="num" w:pos="1422"/>
              </w:tabs>
              <w:ind w:left="1422" w:hanging="270"/>
              <w:rPr>
                <w:rFonts w:ascii="Arial" w:hAnsi="Arial"/>
                <w:bCs/>
                <w:sz w:val="20"/>
              </w:rPr>
            </w:pPr>
            <w:r w:rsidRPr="00304E05">
              <w:rPr>
                <w:rFonts w:ascii="Arial" w:hAnsi="Arial"/>
                <w:bCs/>
                <w:sz w:val="20"/>
              </w:rPr>
              <w:t>Verify TFE feedline is locked out per either 33P4F3, 33P4F4, or 33P4F9.</w:t>
            </w:r>
          </w:p>
          <w:p w14:paraId="5F3BF1EB" w14:textId="77777777" w:rsidR="00D66CE2" w:rsidRPr="00304E05" w:rsidRDefault="00D66CE2" w:rsidP="00C44D8C">
            <w:pPr>
              <w:numPr>
                <w:ilvl w:val="0"/>
                <w:numId w:val="19"/>
              </w:numPr>
              <w:tabs>
                <w:tab w:val="clear" w:pos="720"/>
                <w:tab w:val="num" w:pos="1422"/>
              </w:tabs>
              <w:ind w:left="1422" w:hanging="270"/>
              <w:rPr>
                <w:rFonts w:ascii="Arial" w:hAnsi="Arial"/>
                <w:bCs/>
                <w:sz w:val="20"/>
              </w:rPr>
            </w:pPr>
            <w:r w:rsidRPr="00304E05">
              <w:rPr>
                <w:rFonts w:ascii="Arial" w:hAnsi="Arial"/>
                <w:bCs/>
                <w:sz w:val="20"/>
              </w:rPr>
              <w:t>Verify with delta P transmitter and then purge tap pressure gauge on the 3</w:t>
            </w:r>
            <w:r w:rsidRPr="00304E05">
              <w:rPr>
                <w:rFonts w:ascii="Arial" w:hAnsi="Arial"/>
                <w:bCs/>
                <w:sz w:val="20"/>
                <w:vertAlign w:val="superscript"/>
              </w:rPr>
              <w:t>rd</w:t>
            </w:r>
            <w:r w:rsidRPr="00304E05">
              <w:rPr>
                <w:rFonts w:ascii="Arial" w:hAnsi="Arial"/>
                <w:bCs/>
                <w:sz w:val="20"/>
              </w:rPr>
              <w:t xml:space="preserve"> level that there is zero line pressure.</w:t>
            </w:r>
          </w:p>
          <w:p w14:paraId="19BCC074" w14:textId="77777777" w:rsidR="00D66CE2" w:rsidRPr="00304E05" w:rsidRDefault="00D66CE2" w:rsidP="00C44D8C">
            <w:pPr>
              <w:numPr>
                <w:ilvl w:val="0"/>
                <w:numId w:val="19"/>
              </w:numPr>
              <w:tabs>
                <w:tab w:val="clear" w:pos="720"/>
                <w:tab w:val="num" w:pos="1422"/>
              </w:tabs>
              <w:spacing w:after="120"/>
              <w:ind w:left="1426" w:hanging="274"/>
              <w:rPr>
                <w:rFonts w:ascii="Arial" w:hAnsi="Arial"/>
                <w:bCs/>
                <w:sz w:val="20"/>
              </w:rPr>
            </w:pPr>
            <w:r w:rsidRPr="00304E05">
              <w:rPr>
                <w:rFonts w:ascii="Arial" w:hAnsi="Arial"/>
                <w:bCs/>
                <w:sz w:val="20"/>
              </w:rPr>
              <w:t>If line has any pressure, clear line per above mentioned procedures before removing blank</w:t>
            </w:r>
          </w:p>
          <w:p w14:paraId="792FF42F" w14:textId="77777777" w:rsidR="00D66CE2" w:rsidRPr="00304E05" w:rsidRDefault="00D66CE2" w:rsidP="00C44D8C">
            <w:pPr>
              <w:numPr>
                <w:ilvl w:val="0"/>
                <w:numId w:val="18"/>
              </w:numPr>
              <w:tabs>
                <w:tab w:val="clear" w:pos="720"/>
                <w:tab w:val="num" w:pos="702"/>
              </w:tabs>
              <w:spacing w:after="120"/>
              <w:ind w:left="702" w:hanging="270"/>
              <w:rPr>
                <w:rFonts w:ascii="Arial" w:hAnsi="Arial"/>
                <w:bCs/>
                <w:sz w:val="20"/>
              </w:rPr>
            </w:pPr>
            <w:r w:rsidRPr="00304E05">
              <w:rPr>
                <w:rFonts w:ascii="Arial" w:hAnsi="Arial"/>
                <w:bCs/>
                <w:sz w:val="20"/>
              </w:rPr>
              <w:t>Restore the TFE feedline to normal service per the operating procedure used to prepare the TFE feedline for maintenance (either 33P4F3, 33P4F4, or 33P4F9).</w:t>
            </w:r>
          </w:p>
          <w:p w14:paraId="3FB7AB4E" w14:textId="77777777" w:rsidR="00D66CE2" w:rsidRPr="00304E05" w:rsidRDefault="00D66CE2" w:rsidP="00C44D8C">
            <w:pPr>
              <w:numPr>
                <w:ilvl w:val="0"/>
                <w:numId w:val="18"/>
              </w:numPr>
              <w:tabs>
                <w:tab w:val="clear" w:pos="720"/>
                <w:tab w:val="num" w:pos="702"/>
              </w:tabs>
              <w:spacing w:after="120"/>
              <w:ind w:left="702" w:hanging="270"/>
              <w:rPr>
                <w:rFonts w:ascii="Arial" w:hAnsi="Arial"/>
                <w:bCs/>
                <w:sz w:val="20"/>
              </w:rPr>
            </w:pPr>
            <w:r w:rsidRPr="00304E05">
              <w:rPr>
                <w:rFonts w:ascii="Arial" w:hAnsi="Arial"/>
                <w:bCs/>
                <w:sz w:val="20"/>
              </w:rPr>
              <w:t>Close the high pressure nitrogen supply valve.  Reinstall the high pressure nitrogen line blank on the autoclave side of the manual isolation valve.</w:t>
            </w:r>
          </w:p>
          <w:p w14:paraId="0433AF79" w14:textId="77777777" w:rsidR="00D66CE2" w:rsidRPr="00304E05" w:rsidRDefault="00D66CE2" w:rsidP="00C44D8C">
            <w:pPr>
              <w:numPr>
                <w:ilvl w:val="0"/>
                <w:numId w:val="18"/>
              </w:numPr>
              <w:tabs>
                <w:tab w:val="clear" w:pos="720"/>
                <w:tab w:val="num" w:pos="342"/>
              </w:tabs>
              <w:spacing w:after="120"/>
              <w:ind w:left="360" w:firstLine="72"/>
              <w:rPr>
                <w:rFonts w:ascii="Arial" w:hAnsi="Arial"/>
                <w:bCs/>
                <w:sz w:val="20"/>
              </w:rPr>
            </w:pPr>
            <w:r w:rsidRPr="00304E05">
              <w:rPr>
                <w:rFonts w:ascii="Arial" w:hAnsi="Arial"/>
                <w:bCs/>
                <w:sz w:val="20"/>
              </w:rPr>
              <w:t>Reconnect ram cleaner if not already attached</w:t>
            </w:r>
          </w:p>
          <w:p w14:paraId="4DDF6A28" w14:textId="77777777" w:rsidR="00D66CE2" w:rsidRPr="00304E05" w:rsidRDefault="00D66CE2" w:rsidP="00C44D8C">
            <w:pPr>
              <w:numPr>
                <w:ilvl w:val="0"/>
                <w:numId w:val="18"/>
              </w:numPr>
              <w:tabs>
                <w:tab w:val="clear" w:pos="720"/>
                <w:tab w:val="num" w:pos="342"/>
              </w:tabs>
              <w:spacing w:after="120"/>
              <w:ind w:left="360" w:firstLine="72"/>
              <w:rPr>
                <w:rFonts w:ascii="Arial" w:hAnsi="Arial"/>
                <w:b/>
                <w:sz w:val="20"/>
              </w:rPr>
            </w:pPr>
            <w:r w:rsidRPr="00304E05">
              <w:rPr>
                <w:rFonts w:ascii="Arial" w:hAnsi="Arial"/>
                <w:bCs/>
                <w:sz w:val="20"/>
              </w:rPr>
              <w:t>Remove any remaining autoclave locks</w:t>
            </w:r>
          </w:p>
        </w:tc>
      </w:tr>
    </w:tbl>
    <w:p w14:paraId="40D97349" w14:textId="77777777" w:rsidR="00D66CE2" w:rsidRPr="00304E05" w:rsidRDefault="00D66CE2" w:rsidP="00D66CE2">
      <w:pPr>
        <w:rPr>
          <w:rFonts w:ascii="Arial" w:hAnsi="Arial"/>
        </w:rPr>
      </w:pPr>
    </w:p>
    <w:p w14:paraId="712897CD" w14:textId="77777777" w:rsidR="00D66CE2" w:rsidRPr="00304E05" w:rsidRDefault="00D66CE2" w:rsidP="00D66CE2">
      <w:pPr>
        <w:pStyle w:val="ContinuedOnNextPa"/>
      </w:pPr>
      <w:r w:rsidRPr="00304E05">
        <w:t>Continued on next page</w:t>
      </w:r>
    </w:p>
    <w:p w14:paraId="696ACA22" w14:textId="77777777" w:rsidR="00D66CE2" w:rsidRPr="00D66CE2" w:rsidRDefault="00D66CE2" w:rsidP="002C4C7D">
      <w:pPr>
        <w:pStyle w:val="MapTitleContinued"/>
        <w:rPr>
          <w:sz w:val="22"/>
        </w:rPr>
      </w:pPr>
    </w:p>
    <w:p w14:paraId="151BDFF0" w14:textId="77777777" w:rsidR="00D66CE2" w:rsidRPr="00D66CE2" w:rsidRDefault="00D66CE2" w:rsidP="002C4C7D">
      <w:pPr>
        <w:pStyle w:val="MapTitleContinued"/>
        <w:rPr>
          <w:sz w:val="22"/>
        </w:rPr>
      </w:pPr>
    </w:p>
    <w:p w14:paraId="11E40B64" w14:textId="77777777" w:rsidR="002C4C7D" w:rsidRPr="00304E05" w:rsidRDefault="00754C99" w:rsidP="002C4C7D">
      <w:pPr>
        <w:pStyle w:val="MapTitleContinued"/>
      </w:pPr>
      <w:r w:rsidRPr="00D66CE2">
        <w:br w:type="page"/>
      </w:r>
      <w:r w:rsidR="00B12BD5" w:rsidRPr="00304E05">
        <w:lastRenderedPageBreak/>
        <w:fldChar w:fldCharType="begin"/>
      </w:r>
      <w:r w:rsidR="00B12BD5" w:rsidRPr="00304E05">
        <w:instrText>styleref "Map Title"</w:instrText>
      </w:r>
      <w:r w:rsidR="00B12BD5" w:rsidRPr="00304E05">
        <w:fldChar w:fldCharType="separate"/>
      </w:r>
      <w:r w:rsidR="00FD0877">
        <w:rPr>
          <w:noProof/>
        </w:rPr>
        <w:t>Autoclave Pressure Test, Continued</w:t>
      </w:r>
      <w:r w:rsidR="00B12BD5" w:rsidRPr="00304E05">
        <w:fldChar w:fldCharType="end"/>
      </w:r>
      <w:r w:rsidR="00DF40B4">
        <w:t>,</w:t>
      </w:r>
      <w:r w:rsidR="00DF40B4" w:rsidRPr="007D10D5">
        <w:rPr>
          <w:sz w:val="28"/>
        </w:rPr>
        <w:t xml:space="preserve"> Continued</w:t>
      </w:r>
    </w:p>
    <w:p w14:paraId="6FAFB745" w14:textId="77777777" w:rsidR="002C4C7D" w:rsidRPr="00304E05" w:rsidRDefault="002C4C7D" w:rsidP="002C4C7D">
      <w:pPr>
        <w:pStyle w:val="BlockLine"/>
      </w:pPr>
    </w:p>
    <w:tbl>
      <w:tblPr>
        <w:tblW w:w="9468" w:type="dxa"/>
        <w:tblLayout w:type="fixed"/>
        <w:tblLook w:val="0000" w:firstRow="0" w:lastRow="0" w:firstColumn="0" w:lastColumn="0" w:noHBand="0" w:noVBand="0"/>
      </w:tblPr>
      <w:tblGrid>
        <w:gridCol w:w="1728"/>
        <w:gridCol w:w="7740"/>
      </w:tblGrid>
      <w:tr w:rsidR="00353576" w:rsidRPr="00304E05" w14:paraId="6FAFB760" w14:textId="77777777" w:rsidTr="00D66CE2">
        <w:trPr>
          <w:cantSplit/>
        </w:trPr>
        <w:tc>
          <w:tcPr>
            <w:tcW w:w="1728" w:type="dxa"/>
          </w:tcPr>
          <w:p w14:paraId="6FAFB75A" w14:textId="77777777" w:rsidR="00353576" w:rsidRPr="00E32DB7" w:rsidDel="00277F9C" w:rsidRDefault="00353576" w:rsidP="00353576">
            <w:pPr>
              <w:pStyle w:val="Heading5"/>
              <w:rPr>
                <w:rFonts w:ascii="Arial" w:hAnsi="Arial" w:cs="Arial"/>
                <w:sz w:val="20"/>
              </w:rPr>
            </w:pPr>
            <w:r w:rsidRPr="00E32DB7">
              <w:rPr>
                <w:rFonts w:ascii="Arial" w:hAnsi="Arial" w:cs="Arial"/>
                <w:sz w:val="20"/>
              </w:rPr>
              <w:t>V</w:t>
            </w:r>
            <w:r w:rsidR="005468C8" w:rsidRPr="00E32DB7">
              <w:rPr>
                <w:rFonts w:ascii="Arial" w:hAnsi="Arial" w:cs="Arial"/>
                <w:sz w:val="20"/>
              </w:rPr>
              <w:t>ac</w:t>
            </w:r>
            <w:r w:rsidRPr="00E32DB7">
              <w:rPr>
                <w:rFonts w:ascii="Arial" w:hAnsi="Arial" w:cs="Arial"/>
                <w:sz w:val="20"/>
              </w:rPr>
              <w:t>uum Test</w:t>
            </w:r>
            <w:r w:rsidR="00CE1453" w:rsidRPr="00E32DB7">
              <w:rPr>
                <w:rFonts w:ascii="Arial" w:hAnsi="Arial" w:cs="Arial"/>
                <w:sz w:val="20"/>
              </w:rPr>
              <w:t xml:space="preserve"> Autoclave</w:t>
            </w:r>
          </w:p>
        </w:tc>
        <w:tc>
          <w:tcPr>
            <w:tcW w:w="7740" w:type="dxa"/>
          </w:tcPr>
          <w:p w14:paraId="6FAFB75B" w14:textId="15829F48" w:rsidR="00971B11" w:rsidRPr="00971B11" w:rsidRDefault="00353576" w:rsidP="00971B11">
            <w:pPr>
              <w:numPr>
                <w:ilvl w:val="0"/>
                <w:numId w:val="16"/>
              </w:numPr>
              <w:tabs>
                <w:tab w:val="clear" w:pos="720"/>
                <w:tab w:val="num" w:pos="342"/>
              </w:tabs>
              <w:spacing w:after="120"/>
              <w:ind w:left="360"/>
              <w:rPr>
                <w:rFonts w:ascii="Arial" w:hAnsi="Arial"/>
                <w:sz w:val="20"/>
              </w:rPr>
            </w:pPr>
            <w:r w:rsidRPr="00304E05">
              <w:rPr>
                <w:rFonts w:ascii="Arial" w:hAnsi="Arial"/>
                <w:sz w:val="20"/>
              </w:rPr>
              <w:t xml:space="preserve">Evacuate autoclave to -10 psig and at a constant jacket temperature </w:t>
            </w:r>
            <w:r w:rsidRPr="00547D5F">
              <w:rPr>
                <w:rFonts w:ascii="Arial" w:hAnsi="Arial"/>
                <w:sz w:val="20"/>
              </w:rPr>
              <w:t xml:space="preserve">of </w:t>
            </w:r>
            <w:r w:rsidR="002409A2" w:rsidRPr="00D66CE2">
              <w:rPr>
                <w:rFonts w:ascii="Arial" w:hAnsi="Arial"/>
                <w:sz w:val="20"/>
              </w:rPr>
              <w:t>50</w:t>
            </w:r>
            <w:r w:rsidRPr="00547D5F">
              <w:rPr>
                <w:rFonts w:ascii="Arial" w:hAnsi="Arial"/>
                <w:sz w:val="20"/>
                <w:vertAlign w:val="superscript"/>
              </w:rPr>
              <w:t>o</w:t>
            </w:r>
            <w:r w:rsidR="004E3060">
              <w:rPr>
                <w:rFonts w:ascii="Arial" w:hAnsi="Arial"/>
                <w:sz w:val="20"/>
                <w:vertAlign w:val="superscript"/>
              </w:rPr>
              <w:t xml:space="preserve"> </w:t>
            </w:r>
            <w:r w:rsidRPr="00304E05">
              <w:rPr>
                <w:rFonts w:ascii="Arial" w:hAnsi="Arial"/>
                <w:sz w:val="20"/>
              </w:rPr>
              <w:t>C.</w:t>
            </w:r>
            <w:r w:rsidRPr="00304E05">
              <w:rPr>
                <w:rFonts w:ascii="Arial" w:hAnsi="Arial"/>
                <w:bCs/>
                <w:sz w:val="20"/>
              </w:rPr>
              <w:t xml:space="preserve"> If more than 30 minutes passes without attaining vacuum, check for pockets of water. Drain the clave and any low spots. Repeat evacuation.</w:t>
            </w:r>
          </w:p>
          <w:p w14:paraId="6FAFB75C" w14:textId="77777777" w:rsidR="001B1166" w:rsidRDefault="00353576" w:rsidP="001B1166">
            <w:pPr>
              <w:numPr>
                <w:ilvl w:val="0"/>
                <w:numId w:val="16"/>
              </w:numPr>
              <w:tabs>
                <w:tab w:val="clear" w:pos="720"/>
                <w:tab w:val="num" w:pos="342"/>
              </w:tabs>
              <w:spacing w:after="120"/>
              <w:ind w:left="360"/>
              <w:rPr>
                <w:rFonts w:ascii="Arial" w:hAnsi="Arial"/>
                <w:sz w:val="20"/>
              </w:rPr>
            </w:pPr>
            <w:r w:rsidRPr="00971B11">
              <w:rPr>
                <w:rFonts w:ascii="Arial" w:hAnsi="Arial"/>
                <w:sz w:val="20"/>
              </w:rPr>
              <w:t>Allowable pressure increase is 0.2 psig in 30 minutes</w:t>
            </w:r>
            <w:r w:rsidR="001B1166">
              <w:rPr>
                <w:rFonts w:ascii="Arial" w:hAnsi="Arial"/>
                <w:sz w:val="20"/>
              </w:rPr>
              <w:t>.</w:t>
            </w:r>
          </w:p>
          <w:p w14:paraId="6FAFB75D" w14:textId="77777777" w:rsidR="002C4C7D" w:rsidRPr="001B1166" w:rsidRDefault="00353576" w:rsidP="001B1166">
            <w:pPr>
              <w:numPr>
                <w:ilvl w:val="0"/>
                <w:numId w:val="16"/>
              </w:numPr>
              <w:tabs>
                <w:tab w:val="clear" w:pos="720"/>
                <w:tab w:val="num" w:pos="342"/>
              </w:tabs>
              <w:spacing w:after="120"/>
              <w:ind w:left="360"/>
              <w:rPr>
                <w:rFonts w:ascii="Arial" w:hAnsi="Arial"/>
                <w:sz w:val="20"/>
              </w:rPr>
            </w:pPr>
            <w:r w:rsidRPr="001B1166">
              <w:rPr>
                <w:rFonts w:ascii="Arial" w:hAnsi="Arial"/>
                <w:sz w:val="20"/>
              </w:rPr>
              <w:t>If vacuum test fails</w:t>
            </w:r>
            <w:r w:rsidR="00CE1453" w:rsidRPr="001B1166">
              <w:rPr>
                <w:rFonts w:ascii="Arial" w:hAnsi="Arial"/>
                <w:sz w:val="20"/>
              </w:rPr>
              <w:t xml:space="preserve"> then check high pressure N2 blank installation and repeat</w:t>
            </w:r>
            <w:r w:rsidR="00441408" w:rsidRPr="001B1166">
              <w:rPr>
                <w:rFonts w:ascii="Arial" w:hAnsi="Arial"/>
                <w:sz w:val="20"/>
              </w:rPr>
              <w:t xml:space="preserve"> vacuum test.  If this fails, </w:t>
            </w:r>
            <w:r w:rsidR="00647B7B" w:rsidRPr="001B1166">
              <w:rPr>
                <w:rFonts w:ascii="Arial" w:hAnsi="Arial"/>
                <w:sz w:val="20"/>
              </w:rPr>
              <w:t>the low pressure autoclave test described in 33P4F03 can be completed to find the leak.</w:t>
            </w:r>
          </w:p>
          <w:p w14:paraId="6FAFB75E" w14:textId="77777777" w:rsidR="004E3060" w:rsidRDefault="004E3060" w:rsidP="004E3060">
            <w:pPr>
              <w:rPr>
                <w:rFonts w:ascii="Arial" w:hAnsi="Arial"/>
                <w:sz w:val="20"/>
              </w:rPr>
            </w:pPr>
          </w:p>
          <w:p w14:paraId="6FAFB75F" w14:textId="77777777" w:rsidR="004E3060" w:rsidRPr="00304E05" w:rsidDel="00277F9C" w:rsidRDefault="004E3060" w:rsidP="004E3060">
            <w:pPr>
              <w:rPr>
                <w:rFonts w:ascii="Arial" w:hAnsi="Arial"/>
                <w:sz w:val="20"/>
              </w:rPr>
            </w:pPr>
          </w:p>
        </w:tc>
      </w:tr>
    </w:tbl>
    <w:p w14:paraId="6FAFB761" w14:textId="77777777" w:rsidR="00D5221A" w:rsidRPr="00952221" w:rsidRDefault="00D5221A" w:rsidP="00317FAA">
      <w:pPr>
        <w:pStyle w:val="ContinuedOnNextPa"/>
      </w:pPr>
      <w:r w:rsidRPr="00952221">
        <w:t>End of topi</w:t>
      </w:r>
      <w:r w:rsidR="00CE1453" w:rsidRPr="00952221">
        <w:t>c</w:t>
      </w:r>
    </w:p>
    <w:sectPr w:rsidR="00D5221A" w:rsidRPr="00952221" w:rsidSect="000E6873">
      <w:headerReference w:type="even" r:id="rId11"/>
      <w:headerReference w:type="default" r:id="rId12"/>
      <w:footerReference w:type="even" r:id="rId13"/>
      <w:footerReference w:type="default" r:id="rId14"/>
      <w:type w:val="continuous"/>
      <w:pgSz w:w="12240" w:h="15840"/>
      <w:pgMar w:top="1440" w:right="1440" w:bottom="720"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3636" w14:textId="77777777" w:rsidR="00364D55" w:rsidRDefault="00364D55">
      <w:r>
        <w:separator/>
      </w:r>
    </w:p>
  </w:endnote>
  <w:endnote w:type="continuationSeparator" w:id="0">
    <w:p w14:paraId="0AAC1F6E" w14:textId="77777777" w:rsidR="00364D55" w:rsidRDefault="0036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B76D" w14:textId="77777777" w:rsidR="006155A7" w:rsidRDefault="006155A7">
    <w:pPr>
      <w:pStyle w:val="Footer"/>
      <w:framePr w:wrap="around" w:vAnchor="text" w:hAnchor="margin" w:xAlign="outside" w:y="1"/>
    </w:pPr>
    <w:r>
      <w:fldChar w:fldCharType="begin"/>
    </w:r>
    <w:r>
      <w:instrText xml:space="preserve">PAGE  </w:instrText>
    </w:r>
    <w:r>
      <w:fldChar w:fldCharType="end"/>
    </w:r>
  </w:p>
  <w:p w14:paraId="6FAFB76E" w14:textId="77777777" w:rsidR="006155A7" w:rsidRDefault="006155A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B76F" w14:textId="77777777" w:rsidR="006155A7" w:rsidRPr="000E6873" w:rsidRDefault="006155A7" w:rsidP="00AC1E85">
    <w:pPr>
      <w:tabs>
        <w:tab w:val="center" w:pos="4320"/>
        <w:tab w:val="right" w:pos="8640"/>
      </w:tabs>
      <w:jc w:val="center"/>
      <w:rPr>
        <w:sz w:val="20"/>
      </w:rPr>
    </w:pPr>
    <w:r w:rsidRPr="000E6873">
      <w:rPr>
        <w:rFonts w:ascii="Arial Black" w:hAnsi="Arial Black"/>
        <w:color w:val="FF0000"/>
        <w:sz w:val="20"/>
      </w:rPr>
      <w:t>CONTROLLED DOCUMENT IF RED</w:t>
    </w:r>
  </w:p>
  <w:p w14:paraId="6FAFB770" w14:textId="77777777" w:rsidR="006155A7" w:rsidRDefault="0061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361D" w14:textId="77777777" w:rsidR="00364D55" w:rsidRDefault="00364D55">
      <w:r>
        <w:separator/>
      </w:r>
    </w:p>
  </w:footnote>
  <w:footnote w:type="continuationSeparator" w:id="0">
    <w:p w14:paraId="74A80818" w14:textId="77777777" w:rsidR="00364D55" w:rsidRDefault="00364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B766" w14:textId="77777777" w:rsidR="006155A7" w:rsidRDefault="006155A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AFB767" w14:textId="77777777" w:rsidR="006155A7" w:rsidRDefault="00615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B768" w14:textId="77777777" w:rsidR="006155A7" w:rsidRDefault="006155A7" w:rsidP="00947D47">
    <w:pPr>
      <w:pStyle w:val="Header"/>
      <w:tabs>
        <w:tab w:val="clear" w:pos="4320"/>
        <w:tab w:val="clear" w:pos="8640"/>
        <w:tab w:val="left" w:pos="7290"/>
      </w:tabs>
      <w:rPr>
        <w:rFonts w:ascii="Arial" w:hAnsi="Arial"/>
        <w:sz w:val="20"/>
      </w:rPr>
    </w:pPr>
    <w:r>
      <w:rPr>
        <w:rFonts w:ascii="Arial" w:hAnsi="Arial"/>
        <w:sz w:val="20"/>
      </w:rPr>
      <w:t xml:space="preserve">WASHINGTON WORKS PTFE </w:t>
    </w:r>
    <w:r>
      <w:rPr>
        <w:rFonts w:ascii="Arial" w:hAnsi="Arial"/>
        <w:sz w:val="20"/>
      </w:rPr>
      <w:tab/>
      <w:t xml:space="preserve">                  33P4.R.7</w:t>
    </w:r>
  </w:p>
  <w:p w14:paraId="6FAFB769" w14:textId="5683F9B6" w:rsidR="006155A7" w:rsidRDefault="006155A7" w:rsidP="005315AF">
    <w:pPr>
      <w:pStyle w:val="Header"/>
      <w:tabs>
        <w:tab w:val="clear" w:pos="4320"/>
        <w:tab w:val="clear" w:pos="8640"/>
        <w:tab w:val="left" w:pos="6480"/>
      </w:tabs>
      <w:rPr>
        <w:rStyle w:val="PageNumber"/>
        <w:rFonts w:ascii="Arial" w:hAnsi="Arial"/>
        <w:sz w:val="20"/>
      </w:rPr>
    </w:pPr>
    <w:r>
      <w:rPr>
        <w:rFonts w:ascii="Arial" w:hAnsi="Arial"/>
        <w:sz w:val="20"/>
      </w:rPr>
      <w:t>FINE POWDER/DISPERSION POLYMERIZATION PROCEDURES</w:t>
    </w:r>
    <w:r>
      <w:rPr>
        <w:rFonts w:ascii="Arial" w:hAnsi="Arial"/>
        <w:sz w:val="20"/>
      </w:rPr>
      <w:tab/>
      <w:t xml:space="preserve">                         PAGE </w:t>
    </w:r>
    <w:r>
      <w:rPr>
        <w:rStyle w:val="PageNumber"/>
        <w:rFonts w:ascii="Arial" w:hAnsi="Arial"/>
        <w:sz w:val="20"/>
      </w:rPr>
      <w:fldChar w:fldCharType="begin"/>
    </w:r>
    <w:r>
      <w:rPr>
        <w:rStyle w:val="PageNumber"/>
        <w:rFonts w:ascii="Arial" w:hAnsi="Arial"/>
        <w:sz w:val="20"/>
      </w:rPr>
      <w:instrText xml:space="preserve"> PAGE   \* MERGEFORMAT </w:instrText>
    </w:r>
    <w:r>
      <w:rPr>
        <w:rStyle w:val="PageNumber"/>
        <w:rFonts w:ascii="Arial" w:hAnsi="Arial"/>
        <w:sz w:val="20"/>
      </w:rPr>
      <w:fldChar w:fldCharType="separate"/>
    </w:r>
    <w:r w:rsidR="00892FF6">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 MERGEFORMAT </w:instrText>
    </w:r>
    <w:r>
      <w:rPr>
        <w:rStyle w:val="PageNumber"/>
        <w:rFonts w:ascii="Arial" w:hAnsi="Arial" w:cs="Arial"/>
        <w:sz w:val="20"/>
      </w:rPr>
      <w:fldChar w:fldCharType="separate"/>
    </w:r>
    <w:r w:rsidR="00892FF6">
      <w:rPr>
        <w:rStyle w:val="PageNumber"/>
        <w:rFonts w:ascii="Arial" w:hAnsi="Arial" w:cs="Arial"/>
        <w:noProof/>
        <w:sz w:val="20"/>
      </w:rPr>
      <w:t>8</w:t>
    </w:r>
    <w:r>
      <w:rPr>
        <w:rStyle w:val="PageNumber"/>
        <w:rFonts w:ascii="Arial" w:hAnsi="Arial" w:cs="Arial"/>
        <w:sz w:val="20"/>
      </w:rPr>
      <w:fldChar w:fldCharType="end"/>
    </w:r>
  </w:p>
  <w:p w14:paraId="6FAFB76A" w14:textId="1DC7F5DA" w:rsidR="006155A7" w:rsidRDefault="006155A7" w:rsidP="005315AF">
    <w:pPr>
      <w:pStyle w:val="Header"/>
      <w:rPr>
        <w:rStyle w:val="PageNumber"/>
        <w:rFonts w:ascii="Arial" w:hAnsi="Arial"/>
        <w:sz w:val="20"/>
      </w:rPr>
    </w:pPr>
    <w:r>
      <w:rPr>
        <w:rStyle w:val="PageNumber"/>
        <w:rFonts w:ascii="Arial" w:hAnsi="Arial"/>
        <w:sz w:val="20"/>
      </w:rPr>
      <w:t>AUTOCLAVE PRESSURE TEST</w:t>
    </w:r>
    <w:r>
      <w:rPr>
        <w:rStyle w:val="PageNumber"/>
        <w:rFonts w:ascii="Arial" w:hAnsi="Arial"/>
        <w:sz w:val="20"/>
      </w:rPr>
      <w:tab/>
      <w:t xml:space="preserve">                                         </w:t>
    </w:r>
    <w:r w:rsidR="00947D47">
      <w:rPr>
        <w:rStyle w:val="PageNumber"/>
        <w:rFonts w:ascii="Arial" w:hAnsi="Arial"/>
        <w:sz w:val="20"/>
      </w:rPr>
      <w:t xml:space="preserve">                            </w:t>
    </w:r>
    <w:r>
      <w:rPr>
        <w:rStyle w:val="PageNumber"/>
        <w:rFonts w:ascii="Arial" w:hAnsi="Arial"/>
        <w:sz w:val="20"/>
      </w:rPr>
      <w:t xml:space="preserve">REVIEW DATE:  </w:t>
    </w:r>
    <w:r w:rsidR="00892FF6">
      <w:rPr>
        <w:rStyle w:val="PageNumber"/>
        <w:rFonts w:ascii="Arial" w:hAnsi="Arial"/>
        <w:sz w:val="20"/>
      </w:rPr>
      <w:t>12/31</w:t>
    </w:r>
    <w:r w:rsidR="00182164">
      <w:rPr>
        <w:rStyle w:val="PageNumber"/>
        <w:rFonts w:ascii="Arial" w:hAnsi="Arial"/>
        <w:sz w:val="20"/>
      </w:rPr>
      <w:t>/19</w:t>
    </w:r>
  </w:p>
  <w:p w14:paraId="6FAFB76B" w14:textId="0291CC44" w:rsidR="006155A7" w:rsidRDefault="006155A7" w:rsidP="005315AF">
    <w:pPr>
      <w:pStyle w:val="Header"/>
      <w:tabs>
        <w:tab w:val="clear" w:pos="8640"/>
        <w:tab w:val="right" w:pos="9270"/>
      </w:tabs>
      <w:rPr>
        <w:rStyle w:val="PageNumber"/>
        <w:rFonts w:ascii="Arial" w:hAnsi="Arial"/>
        <w:sz w:val="20"/>
      </w:rPr>
    </w:pPr>
    <w:r>
      <w:rPr>
        <w:rStyle w:val="PageNumber"/>
        <w:rFonts w:ascii="Arial" w:hAnsi="Arial"/>
        <w:sz w:val="20"/>
      </w:rPr>
      <w:tab/>
      <w:t xml:space="preserve">                                                                                             </w:t>
    </w:r>
    <w:r w:rsidR="00947D47">
      <w:rPr>
        <w:rStyle w:val="PageNumber"/>
        <w:rFonts w:ascii="Arial" w:hAnsi="Arial"/>
        <w:sz w:val="20"/>
      </w:rPr>
      <w:t xml:space="preserve">                            </w:t>
    </w:r>
    <w:r>
      <w:rPr>
        <w:rStyle w:val="PageNumber"/>
        <w:rFonts w:ascii="Arial" w:hAnsi="Arial"/>
        <w:sz w:val="20"/>
      </w:rPr>
      <w:t xml:space="preserve">REVISED DATE: </w:t>
    </w:r>
    <w:r w:rsidR="00892FF6">
      <w:rPr>
        <w:rStyle w:val="PageNumber"/>
        <w:rFonts w:ascii="Arial" w:hAnsi="Arial"/>
        <w:sz w:val="20"/>
      </w:rPr>
      <w:t>12/31</w:t>
    </w:r>
    <w:r w:rsidR="00182164">
      <w:rPr>
        <w:rStyle w:val="PageNumber"/>
        <w:rFonts w:ascii="Arial" w:hAnsi="Arial"/>
        <w:sz w:val="20"/>
      </w:rPr>
      <w:t>/19</w:t>
    </w:r>
  </w:p>
  <w:p w14:paraId="6FAFB76C" w14:textId="77777777" w:rsidR="006155A7" w:rsidRDefault="006155A7" w:rsidP="0060189A">
    <w:pPr>
      <w:pStyle w:val="Header"/>
      <w:tabs>
        <w:tab w:val="clear" w:pos="8640"/>
        <w:tab w:val="right" w:pos="92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0722DF"/>
    <w:multiLevelType w:val="hybridMultilevel"/>
    <w:tmpl w:val="F35EEDD4"/>
    <w:lvl w:ilvl="0" w:tplc="CEDEA258">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C1AFF"/>
    <w:multiLevelType w:val="hybridMultilevel"/>
    <w:tmpl w:val="F94A281A"/>
    <w:lvl w:ilvl="0" w:tplc="F3464430">
      <w:start w:val="1"/>
      <w:numFmt w:val="decimal"/>
      <w:lvlText w:val="%1."/>
      <w:lvlJc w:val="left"/>
      <w:pPr>
        <w:tabs>
          <w:tab w:val="num" w:pos="720"/>
        </w:tabs>
        <w:ind w:left="720" w:hanging="360"/>
      </w:pPr>
      <w:rPr>
        <w:rFonts w:hint="default"/>
        <w:b w:val="0"/>
      </w:rPr>
    </w:lvl>
    <w:lvl w:ilvl="1" w:tplc="B4523772">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3FD"/>
    <w:multiLevelType w:val="hybridMultilevel"/>
    <w:tmpl w:val="FB9ADA56"/>
    <w:lvl w:ilvl="0" w:tplc="FFFFFFFF">
      <w:start w:val="1"/>
      <w:numFmt w:val="bullet"/>
      <w:lvlText w:val="-"/>
      <w:legacy w:legacy="1" w:legacySpace="0" w:legacyIndent="360"/>
      <w:lvlJc w:val="left"/>
      <w:pPr>
        <w:ind w:left="1080" w:hanging="360"/>
      </w:pPr>
      <w:rPr>
        <w:rFonts w:ascii="Courier New" w:hAnsi="Courier New" w:hint="default"/>
      </w:rPr>
    </w:lvl>
    <w:lvl w:ilvl="1" w:tplc="B4523772">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7639D4"/>
    <w:multiLevelType w:val="hybridMultilevel"/>
    <w:tmpl w:val="906271B0"/>
    <w:lvl w:ilvl="0" w:tplc="FFFFFFFF">
      <w:start w:val="1"/>
      <w:numFmt w:val="bullet"/>
      <w:lvlText w:val="-"/>
      <w:legacy w:legacy="1" w:legacySpace="0" w:legacyIndent="360"/>
      <w:lvlJc w:val="left"/>
      <w:pPr>
        <w:ind w:left="72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233B0D"/>
    <w:multiLevelType w:val="hybridMultilevel"/>
    <w:tmpl w:val="455A06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FFFFFFFF">
      <w:start w:val="1"/>
      <w:numFmt w:val="bullet"/>
      <w:lvlText w:val="-"/>
      <w:lvlJc w:val="left"/>
      <w:pPr>
        <w:tabs>
          <w:tab w:val="num" w:pos="1800"/>
        </w:tabs>
        <w:ind w:left="1800" w:hanging="180"/>
      </w:pPr>
      <w:rPr>
        <w:rFonts w:ascii="Courier New" w:hAnsi="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003B51"/>
    <w:multiLevelType w:val="hybridMultilevel"/>
    <w:tmpl w:val="89D88C64"/>
    <w:lvl w:ilvl="0" w:tplc="CEDEA258">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B31413"/>
    <w:multiLevelType w:val="hybridMultilevel"/>
    <w:tmpl w:val="95F430B8"/>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C38FE"/>
    <w:multiLevelType w:val="singleLevel"/>
    <w:tmpl w:val="5BDC81AE"/>
    <w:lvl w:ilvl="0">
      <w:start w:val="2"/>
      <w:numFmt w:val="decimal"/>
      <w:lvlText w:val="%1."/>
      <w:lvlJc w:val="left"/>
      <w:pPr>
        <w:tabs>
          <w:tab w:val="num" w:pos="720"/>
        </w:tabs>
        <w:ind w:left="720" w:hanging="720"/>
      </w:pPr>
      <w:rPr>
        <w:rFonts w:hint="default"/>
      </w:rPr>
    </w:lvl>
  </w:abstractNum>
  <w:abstractNum w:abstractNumId="9" w15:restartNumberingAfterBreak="0">
    <w:nsid w:val="1E2535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6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407D5"/>
    <w:multiLevelType w:val="hybridMultilevel"/>
    <w:tmpl w:val="7296489A"/>
    <w:lvl w:ilvl="0" w:tplc="FFFFFFFF">
      <w:start w:val="1"/>
      <w:numFmt w:val="bullet"/>
      <w:lvlText w:val="-"/>
      <w:legacy w:legacy="1" w:legacySpace="0" w:legacyIndent="360"/>
      <w:lvlJc w:val="left"/>
      <w:pPr>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4A2E3A"/>
    <w:multiLevelType w:val="multilevel"/>
    <w:tmpl w:val="1494B9A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59C7BF8"/>
    <w:multiLevelType w:val="hybridMultilevel"/>
    <w:tmpl w:val="7BECAAF0"/>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A24784"/>
    <w:multiLevelType w:val="hybridMultilevel"/>
    <w:tmpl w:val="A95A7F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446DF9"/>
    <w:multiLevelType w:val="hybridMultilevel"/>
    <w:tmpl w:val="4FA6165C"/>
    <w:lvl w:ilvl="0" w:tplc="CDE676F6">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101DC"/>
    <w:multiLevelType w:val="hybridMultilevel"/>
    <w:tmpl w:val="AF525AF4"/>
    <w:lvl w:ilvl="0" w:tplc="F53C9C4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D47A0"/>
    <w:multiLevelType w:val="hybridMultilevel"/>
    <w:tmpl w:val="ED90731E"/>
    <w:lvl w:ilvl="0" w:tplc="CEDEA258">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06824"/>
    <w:multiLevelType w:val="hybridMultilevel"/>
    <w:tmpl w:val="F10AB16E"/>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92C6F"/>
    <w:multiLevelType w:val="hybridMultilevel"/>
    <w:tmpl w:val="71903CBC"/>
    <w:lvl w:ilvl="0" w:tplc="04090011">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436BD3"/>
    <w:multiLevelType w:val="hybridMultilevel"/>
    <w:tmpl w:val="7806E5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2CA0544"/>
    <w:multiLevelType w:val="hybridMultilevel"/>
    <w:tmpl w:val="74C8B1F0"/>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4600B3"/>
    <w:multiLevelType w:val="hybridMultilevel"/>
    <w:tmpl w:val="D9F29B9C"/>
    <w:lvl w:ilvl="0" w:tplc="0409000F">
      <w:start w:val="1"/>
      <w:numFmt w:val="decimal"/>
      <w:lvlText w:val="%1."/>
      <w:lvlJc w:val="left"/>
      <w:pPr>
        <w:tabs>
          <w:tab w:val="num" w:pos="360"/>
        </w:tabs>
        <w:ind w:left="360" w:hanging="360"/>
      </w:pPr>
    </w:lvl>
    <w:lvl w:ilvl="1" w:tplc="801884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DD7DDC"/>
    <w:multiLevelType w:val="hybridMultilevel"/>
    <w:tmpl w:val="882EEC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65B502C"/>
    <w:multiLevelType w:val="hybridMultilevel"/>
    <w:tmpl w:val="3342D734"/>
    <w:lvl w:ilvl="0" w:tplc="CEDEA258">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D4E7D"/>
    <w:multiLevelType w:val="multilevel"/>
    <w:tmpl w:val="70DE8DA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4C4111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8E493E"/>
    <w:multiLevelType w:val="hybridMultilevel"/>
    <w:tmpl w:val="2BEC8262"/>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4F0732"/>
    <w:multiLevelType w:val="hybridMultilevel"/>
    <w:tmpl w:val="64245118"/>
    <w:lvl w:ilvl="0" w:tplc="B4523772">
      <w:start w:val="1"/>
      <w:numFmt w:val="bullet"/>
      <w:lvlText w:val=""/>
      <w:lvlJc w:val="left"/>
      <w:pPr>
        <w:tabs>
          <w:tab w:val="num" w:pos="720"/>
        </w:tabs>
        <w:ind w:left="720" w:hanging="360"/>
      </w:pPr>
      <w:rPr>
        <w:rFonts w:ascii="Symbol" w:hAnsi="Symbol" w:hint="default"/>
        <w:sz w:val="24"/>
      </w:rPr>
    </w:lvl>
    <w:lvl w:ilvl="1" w:tplc="B4523772">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BD0F88"/>
    <w:multiLevelType w:val="hybridMultilevel"/>
    <w:tmpl w:val="F536B6B0"/>
    <w:lvl w:ilvl="0" w:tplc="CEDEA258">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F16908"/>
    <w:multiLevelType w:val="hybridMultilevel"/>
    <w:tmpl w:val="46F0C9A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4001AB"/>
    <w:multiLevelType w:val="hybridMultilevel"/>
    <w:tmpl w:val="653E57F8"/>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027752"/>
    <w:multiLevelType w:val="hybridMultilevel"/>
    <w:tmpl w:val="BD20231C"/>
    <w:lvl w:ilvl="0" w:tplc="CEDEA258">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C52B5E"/>
    <w:multiLevelType w:val="hybridMultilevel"/>
    <w:tmpl w:val="EB384996"/>
    <w:lvl w:ilvl="0" w:tplc="FFFFFFFF">
      <w:start w:val="1"/>
      <w:numFmt w:val="bullet"/>
      <w:lvlText w:val=""/>
      <w:legacy w:legacy="1" w:legacySpace="0" w:legacyIndent="360"/>
      <w:lvlJc w:val="left"/>
      <w:pPr>
        <w:ind w:left="360" w:hanging="360"/>
      </w:pPr>
      <w:rPr>
        <w:rFonts w:ascii="Symbol" w:hAnsi="Symbol" w:hint="default"/>
      </w:rPr>
    </w:lvl>
    <w:lvl w:ilvl="1" w:tplc="B4523772">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AE649D"/>
    <w:multiLevelType w:val="hybridMultilevel"/>
    <w:tmpl w:val="72D865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74476D1"/>
    <w:multiLevelType w:val="multilevel"/>
    <w:tmpl w:val="EB384996"/>
    <w:lvl w:ilvl="0">
      <w:start w:val="1"/>
      <w:numFmt w:val="bullet"/>
      <w:lvlText w:val=""/>
      <w:legacy w:legacy="1" w:legacySpace="0" w:legacyIndent="360"/>
      <w:lvlJc w:val="left"/>
      <w:pPr>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715A9"/>
    <w:multiLevelType w:val="hybridMultilevel"/>
    <w:tmpl w:val="C46A9662"/>
    <w:lvl w:ilvl="0" w:tplc="0409000F">
      <w:start w:val="1"/>
      <w:numFmt w:val="decimal"/>
      <w:lvlText w:val="%1."/>
      <w:lvlJc w:val="left"/>
      <w:pPr>
        <w:tabs>
          <w:tab w:val="num" w:pos="360"/>
        </w:tabs>
        <w:ind w:left="360" w:hanging="360"/>
      </w:pPr>
    </w:lvl>
    <w:lvl w:ilvl="1" w:tplc="FFFFFFFF">
      <w:start w:val="1"/>
      <w:numFmt w:val="bullet"/>
      <w:lvlText w:val="-"/>
      <w:legacy w:legacy="1" w:legacySpace="360" w:legacyIndent="360"/>
      <w:lvlJc w:val="left"/>
      <w:pPr>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869464B"/>
    <w:multiLevelType w:val="multilevel"/>
    <w:tmpl w:val="EB384996"/>
    <w:lvl w:ilvl="0">
      <w:start w:val="1"/>
      <w:numFmt w:val="bullet"/>
      <w:lvlText w:val=""/>
      <w:legacy w:legacy="1" w:legacySpace="0" w:legacyIndent="360"/>
      <w:lvlJc w:val="left"/>
      <w:pPr>
        <w:ind w:left="36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DD3BA7"/>
    <w:multiLevelType w:val="hybridMultilevel"/>
    <w:tmpl w:val="CBD8D678"/>
    <w:lvl w:ilvl="0" w:tplc="FFFFFFFF">
      <w:start w:val="1"/>
      <w:numFmt w:val="bullet"/>
      <w:lvlText w:val="-"/>
      <w:legacy w:legacy="1" w:legacySpace="0" w:legacyIndent="360"/>
      <w:lvlJc w:val="left"/>
      <w:pPr>
        <w:ind w:left="720" w:hanging="360"/>
      </w:pPr>
      <w:rPr>
        <w:rFonts w:ascii="Courier New" w:hAnsi="Courier New" w:hint="default"/>
      </w:rPr>
    </w:lvl>
    <w:lvl w:ilvl="1" w:tplc="0409000F">
      <w:start w:val="1"/>
      <w:numFmt w:val="decimal"/>
      <w:lvlText w:val="%2."/>
      <w:lvlJc w:val="left"/>
      <w:pPr>
        <w:tabs>
          <w:tab w:val="num" w:pos="1440"/>
        </w:tabs>
        <w:ind w:left="1440" w:hanging="360"/>
      </w:pPr>
      <w:rPr>
        <w:rFonts w:hint="default"/>
      </w:rPr>
    </w:lvl>
    <w:lvl w:ilvl="2" w:tplc="4BFC710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52763B"/>
    <w:multiLevelType w:val="hybridMultilevel"/>
    <w:tmpl w:val="FF4C8D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4D973FC"/>
    <w:multiLevelType w:val="hybridMultilevel"/>
    <w:tmpl w:val="A36CD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50331E"/>
    <w:multiLevelType w:val="hybridMultilevel"/>
    <w:tmpl w:val="765AD8D4"/>
    <w:lvl w:ilvl="0" w:tplc="FFFFFFFF">
      <w:start w:val="1"/>
      <w:numFmt w:val="bullet"/>
      <w:lvlText w:val="-"/>
      <w:legacy w:legacy="1" w:legacySpace="0" w:legacyIndent="360"/>
      <w:lvlJc w:val="left"/>
      <w:pPr>
        <w:ind w:left="1080" w:hanging="360"/>
      </w:pPr>
      <w:rPr>
        <w:rFonts w:ascii="Courier New" w:hAnsi="Courier New" w:hint="default"/>
      </w:rPr>
    </w:lvl>
    <w:lvl w:ilvl="1" w:tplc="B4523772">
      <w:start w:val="1"/>
      <w:numFmt w:val="bullet"/>
      <w:lvlText w:val=""/>
      <w:lvlJc w:val="left"/>
      <w:pPr>
        <w:tabs>
          <w:tab w:val="num" w:pos="2160"/>
        </w:tabs>
        <w:ind w:left="2160" w:hanging="360"/>
      </w:pPr>
      <w:rPr>
        <w:rFonts w:ascii="Symbol" w:hAnsi="Symbol" w:hint="default"/>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A071E4A"/>
    <w:multiLevelType w:val="hybridMultilevel"/>
    <w:tmpl w:val="8B0240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26"/>
  </w:num>
  <w:num w:numId="4">
    <w:abstractNumId w:val="16"/>
  </w:num>
  <w:num w:numId="5">
    <w:abstractNumId w:val="8"/>
  </w:num>
  <w:num w:numId="6">
    <w:abstractNumId w:val="19"/>
  </w:num>
  <w:num w:numId="7">
    <w:abstractNumId w:val="12"/>
  </w:num>
  <w:num w:numId="8">
    <w:abstractNumId w:val="15"/>
  </w:num>
  <w:num w:numId="9">
    <w:abstractNumId w:val="9"/>
  </w:num>
  <w:num w:numId="10">
    <w:abstractNumId w:val="33"/>
  </w:num>
  <w:num w:numId="11">
    <w:abstractNumId w:val="27"/>
  </w:num>
  <w:num w:numId="12">
    <w:abstractNumId w:val="18"/>
  </w:num>
  <w:num w:numId="13">
    <w:abstractNumId w:val="13"/>
  </w:num>
  <w:num w:numId="14">
    <w:abstractNumId w:val="7"/>
  </w:num>
  <w:num w:numId="15">
    <w:abstractNumId w:val="21"/>
  </w:num>
  <w:num w:numId="16">
    <w:abstractNumId w:val="14"/>
  </w:num>
  <w:num w:numId="17">
    <w:abstractNumId w:val="31"/>
  </w:num>
  <w:num w:numId="18">
    <w:abstractNumId w:val="2"/>
  </w:num>
  <w:num w:numId="19">
    <w:abstractNumId w:val="28"/>
  </w:num>
  <w:num w:numId="20">
    <w:abstractNumId w:val="37"/>
  </w:num>
  <w:num w:numId="21">
    <w:abstractNumId w:val="41"/>
  </w:num>
  <w:num w:numId="22">
    <w:abstractNumId w:val="35"/>
  </w:num>
  <w:num w:numId="23">
    <w:abstractNumId w:val="3"/>
  </w:num>
  <w:num w:numId="24">
    <w:abstractNumId w:val="38"/>
  </w:num>
  <w:num w:numId="25">
    <w:abstractNumId w:val="11"/>
  </w:num>
  <w:num w:numId="26">
    <w:abstractNumId w:val="34"/>
  </w:num>
  <w:num w:numId="27">
    <w:abstractNumId w:val="4"/>
  </w:num>
  <w:num w:numId="28">
    <w:abstractNumId w:val="22"/>
  </w:num>
  <w:num w:numId="29">
    <w:abstractNumId w:val="20"/>
  </w:num>
  <w:num w:numId="30">
    <w:abstractNumId w:val="36"/>
  </w:num>
  <w:num w:numId="31">
    <w:abstractNumId w:val="25"/>
  </w:num>
  <w:num w:numId="32">
    <w:abstractNumId w:val="39"/>
  </w:num>
  <w:num w:numId="33">
    <w:abstractNumId w:val="24"/>
  </w:num>
  <w:num w:numId="34">
    <w:abstractNumId w:val="17"/>
  </w:num>
  <w:num w:numId="35">
    <w:abstractNumId w:val="32"/>
  </w:num>
  <w:num w:numId="36">
    <w:abstractNumId w:val="1"/>
  </w:num>
  <w:num w:numId="37">
    <w:abstractNumId w:val="29"/>
  </w:num>
  <w:num w:numId="38">
    <w:abstractNumId w:val="6"/>
  </w:num>
  <w:num w:numId="39">
    <w:abstractNumId w:val="40"/>
  </w:num>
  <w:num w:numId="40">
    <w:abstractNumId w:val="5"/>
  </w:num>
  <w:num w:numId="41">
    <w:abstractNumId w:val="30"/>
  </w:num>
  <w:num w:numId="42">
    <w:abstractNumId w:val="4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1A"/>
    <w:rsid w:val="00016A57"/>
    <w:rsid w:val="00020940"/>
    <w:rsid w:val="00031C5A"/>
    <w:rsid w:val="0004688F"/>
    <w:rsid w:val="00047D55"/>
    <w:rsid w:val="00057EE0"/>
    <w:rsid w:val="00062288"/>
    <w:rsid w:val="00062E76"/>
    <w:rsid w:val="000642D9"/>
    <w:rsid w:val="0006729E"/>
    <w:rsid w:val="000818FC"/>
    <w:rsid w:val="000861BE"/>
    <w:rsid w:val="0009559D"/>
    <w:rsid w:val="000A6373"/>
    <w:rsid w:val="000B6023"/>
    <w:rsid w:val="000E229D"/>
    <w:rsid w:val="000E6873"/>
    <w:rsid w:val="000F1907"/>
    <w:rsid w:val="000F7C42"/>
    <w:rsid w:val="00102562"/>
    <w:rsid w:val="00131A4A"/>
    <w:rsid w:val="00182164"/>
    <w:rsid w:val="00190085"/>
    <w:rsid w:val="001B1166"/>
    <w:rsid w:val="001B1D8A"/>
    <w:rsid w:val="001B3104"/>
    <w:rsid w:val="001D2DD4"/>
    <w:rsid w:val="001D3254"/>
    <w:rsid w:val="001F0D2E"/>
    <w:rsid w:val="001F5B98"/>
    <w:rsid w:val="002226C6"/>
    <w:rsid w:val="00230CAB"/>
    <w:rsid w:val="002409A2"/>
    <w:rsid w:val="00251D9D"/>
    <w:rsid w:val="002613A5"/>
    <w:rsid w:val="00262A90"/>
    <w:rsid w:val="0027130D"/>
    <w:rsid w:val="00275AFC"/>
    <w:rsid w:val="00277F9C"/>
    <w:rsid w:val="00283FE4"/>
    <w:rsid w:val="00286CA1"/>
    <w:rsid w:val="00292326"/>
    <w:rsid w:val="002C4C7D"/>
    <w:rsid w:val="002C793D"/>
    <w:rsid w:val="00303ADC"/>
    <w:rsid w:val="00304E05"/>
    <w:rsid w:val="00317FAA"/>
    <w:rsid w:val="00351F0E"/>
    <w:rsid w:val="00353576"/>
    <w:rsid w:val="00357A2B"/>
    <w:rsid w:val="00364D55"/>
    <w:rsid w:val="00372773"/>
    <w:rsid w:val="00392E32"/>
    <w:rsid w:val="003A716D"/>
    <w:rsid w:val="003B536C"/>
    <w:rsid w:val="003D5D3D"/>
    <w:rsid w:val="003F7DD4"/>
    <w:rsid w:val="00407D86"/>
    <w:rsid w:val="00412270"/>
    <w:rsid w:val="00422A3D"/>
    <w:rsid w:val="00441408"/>
    <w:rsid w:val="004631C2"/>
    <w:rsid w:val="00470352"/>
    <w:rsid w:val="00470C05"/>
    <w:rsid w:val="00494D5C"/>
    <w:rsid w:val="004E3060"/>
    <w:rsid w:val="004F1B4A"/>
    <w:rsid w:val="00506390"/>
    <w:rsid w:val="005315AF"/>
    <w:rsid w:val="00531A75"/>
    <w:rsid w:val="005376B8"/>
    <w:rsid w:val="0054332E"/>
    <w:rsid w:val="005468C8"/>
    <w:rsid w:val="00547D5F"/>
    <w:rsid w:val="00550EC6"/>
    <w:rsid w:val="0055224E"/>
    <w:rsid w:val="005562F1"/>
    <w:rsid w:val="005604C3"/>
    <w:rsid w:val="005604DF"/>
    <w:rsid w:val="005B4CC5"/>
    <w:rsid w:val="005C39F0"/>
    <w:rsid w:val="005D521F"/>
    <w:rsid w:val="0060189A"/>
    <w:rsid w:val="006155A7"/>
    <w:rsid w:val="00624640"/>
    <w:rsid w:val="00627F8C"/>
    <w:rsid w:val="00647B7B"/>
    <w:rsid w:val="0065229C"/>
    <w:rsid w:val="00674C65"/>
    <w:rsid w:val="00676C84"/>
    <w:rsid w:val="00677FA9"/>
    <w:rsid w:val="00681D07"/>
    <w:rsid w:val="0068714E"/>
    <w:rsid w:val="00696A48"/>
    <w:rsid w:val="006C70C5"/>
    <w:rsid w:val="006C70EA"/>
    <w:rsid w:val="006E5EA5"/>
    <w:rsid w:val="006F2512"/>
    <w:rsid w:val="006F71F5"/>
    <w:rsid w:val="00703F06"/>
    <w:rsid w:val="00754C99"/>
    <w:rsid w:val="00782F44"/>
    <w:rsid w:val="00792D12"/>
    <w:rsid w:val="00795383"/>
    <w:rsid w:val="007A7CE9"/>
    <w:rsid w:val="007B5560"/>
    <w:rsid w:val="007D64A6"/>
    <w:rsid w:val="007E2EE5"/>
    <w:rsid w:val="007E2F73"/>
    <w:rsid w:val="007F4A5F"/>
    <w:rsid w:val="00805F57"/>
    <w:rsid w:val="00862787"/>
    <w:rsid w:val="00875C2C"/>
    <w:rsid w:val="00883F94"/>
    <w:rsid w:val="00892B97"/>
    <w:rsid w:val="00892FF6"/>
    <w:rsid w:val="008A1E5B"/>
    <w:rsid w:val="008B3ECD"/>
    <w:rsid w:val="008B417F"/>
    <w:rsid w:val="008C6A41"/>
    <w:rsid w:val="008F1D5E"/>
    <w:rsid w:val="00903E00"/>
    <w:rsid w:val="009213DD"/>
    <w:rsid w:val="00922F26"/>
    <w:rsid w:val="00924A57"/>
    <w:rsid w:val="00947D47"/>
    <w:rsid w:val="00947E68"/>
    <w:rsid w:val="00952221"/>
    <w:rsid w:val="00960395"/>
    <w:rsid w:val="00965F06"/>
    <w:rsid w:val="00971B11"/>
    <w:rsid w:val="0097590E"/>
    <w:rsid w:val="009927BA"/>
    <w:rsid w:val="009B7E64"/>
    <w:rsid w:val="009C3044"/>
    <w:rsid w:val="009D3B5F"/>
    <w:rsid w:val="009D663D"/>
    <w:rsid w:val="00A07B5C"/>
    <w:rsid w:val="00A43AC2"/>
    <w:rsid w:val="00A44B0A"/>
    <w:rsid w:val="00A612CC"/>
    <w:rsid w:val="00A67276"/>
    <w:rsid w:val="00A67B32"/>
    <w:rsid w:val="00A87078"/>
    <w:rsid w:val="00AA0CB6"/>
    <w:rsid w:val="00AB5679"/>
    <w:rsid w:val="00AB7DBB"/>
    <w:rsid w:val="00AC0EAB"/>
    <w:rsid w:val="00AC1E85"/>
    <w:rsid w:val="00AC5194"/>
    <w:rsid w:val="00AD6E16"/>
    <w:rsid w:val="00B12BD5"/>
    <w:rsid w:val="00B51D0F"/>
    <w:rsid w:val="00B52415"/>
    <w:rsid w:val="00B67914"/>
    <w:rsid w:val="00B817A2"/>
    <w:rsid w:val="00BC48D0"/>
    <w:rsid w:val="00BD07D4"/>
    <w:rsid w:val="00BD5DEC"/>
    <w:rsid w:val="00C035D9"/>
    <w:rsid w:val="00C12C41"/>
    <w:rsid w:val="00C22A09"/>
    <w:rsid w:val="00C41726"/>
    <w:rsid w:val="00C46081"/>
    <w:rsid w:val="00C80EEF"/>
    <w:rsid w:val="00C90C4D"/>
    <w:rsid w:val="00CA1350"/>
    <w:rsid w:val="00CA30F7"/>
    <w:rsid w:val="00CD0CC7"/>
    <w:rsid w:val="00CD2AF0"/>
    <w:rsid w:val="00CE1453"/>
    <w:rsid w:val="00CE5DFD"/>
    <w:rsid w:val="00CE7BD7"/>
    <w:rsid w:val="00CF3F91"/>
    <w:rsid w:val="00D01EDF"/>
    <w:rsid w:val="00D06CD1"/>
    <w:rsid w:val="00D1321E"/>
    <w:rsid w:val="00D340AD"/>
    <w:rsid w:val="00D353D4"/>
    <w:rsid w:val="00D5221A"/>
    <w:rsid w:val="00D5756B"/>
    <w:rsid w:val="00D66CE2"/>
    <w:rsid w:val="00D6798F"/>
    <w:rsid w:val="00DB6A41"/>
    <w:rsid w:val="00DD26D8"/>
    <w:rsid w:val="00DD4C04"/>
    <w:rsid w:val="00DF40B4"/>
    <w:rsid w:val="00E07F9B"/>
    <w:rsid w:val="00E30CF7"/>
    <w:rsid w:val="00E32DB7"/>
    <w:rsid w:val="00E4468F"/>
    <w:rsid w:val="00E5651B"/>
    <w:rsid w:val="00E876DD"/>
    <w:rsid w:val="00EB0FBB"/>
    <w:rsid w:val="00EB3AA1"/>
    <w:rsid w:val="00EB476B"/>
    <w:rsid w:val="00EE02B5"/>
    <w:rsid w:val="00EE03C8"/>
    <w:rsid w:val="00EF1C79"/>
    <w:rsid w:val="00F13907"/>
    <w:rsid w:val="00F15EB7"/>
    <w:rsid w:val="00F23C08"/>
    <w:rsid w:val="00F260A6"/>
    <w:rsid w:val="00F303A0"/>
    <w:rsid w:val="00F32653"/>
    <w:rsid w:val="00F366E6"/>
    <w:rsid w:val="00F437D0"/>
    <w:rsid w:val="00F47FF0"/>
    <w:rsid w:val="00F54FAA"/>
    <w:rsid w:val="00F7347B"/>
    <w:rsid w:val="00FA23DE"/>
    <w:rsid w:val="00FA2611"/>
    <w:rsid w:val="00FA55B6"/>
    <w:rsid w:val="00FA5CB3"/>
    <w:rsid w:val="00FC1D38"/>
    <w:rsid w:val="00FC3009"/>
    <w:rsid w:val="00FD0877"/>
    <w:rsid w:val="00FE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FAFB68A"/>
  <w15:chartTrackingRefBased/>
  <w15:docId w15:val="{0688713F-BDE2-432C-A4A8-192F9CA6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0"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link w:val="MapTitleContinuedChar"/>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character" w:customStyle="1" w:styleId="MapTitleContinuedChar">
    <w:name w:val="Map Title. Continued Char"/>
    <w:link w:val="MapTitleContinued"/>
    <w:rsid w:val="00FA5CB3"/>
    <w:rPr>
      <w:rFonts w:ascii="Helvetica" w:hAnsi="Helvetica"/>
      <w:b/>
      <w:sz w:val="32"/>
      <w:lang w:val="en-US" w:eastAsia="en-US" w:bidi="ar-SA"/>
    </w:rPr>
  </w:style>
  <w:style w:type="paragraph" w:styleId="BalloonText">
    <w:name w:val="Balloon Text"/>
    <w:basedOn w:val="Normal"/>
    <w:semiHidden/>
    <w:rsid w:val="009D663D"/>
    <w:rPr>
      <w:rFonts w:ascii="Tahoma" w:hAnsi="Tahoma" w:cs="Tahoma"/>
      <w:sz w:val="16"/>
      <w:szCs w:val="16"/>
    </w:rPr>
  </w:style>
  <w:style w:type="paragraph" w:styleId="ListParagraph">
    <w:name w:val="List Paragraph"/>
    <w:basedOn w:val="Normal"/>
    <w:uiPriority w:val="34"/>
    <w:qFormat/>
    <w:rsid w:val="00D1321E"/>
    <w:pPr>
      <w:ind w:left="720"/>
    </w:pPr>
  </w:style>
  <w:style w:type="character" w:customStyle="1" w:styleId="FooterChar">
    <w:name w:val="Footer Char"/>
    <w:link w:val="Footer"/>
    <w:uiPriority w:val="99"/>
    <w:rsid w:val="0006228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78E34-9F86-4795-85EE-3CC7CD97A837}">
  <ds:schemaRefs>
    <ds:schemaRef ds:uri="http://schemas.microsoft.com/sharepoint/v3/contenttype/forms"/>
  </ds:schemaRefs>
</ds:datastoreItem>
</file>

<file path=customXml/itemProps2.xml><?xml version="1.0" encoding="utf-8"?>
<ds:datastoreItem xmlns:ds="http://schemas.openxmlformats.org/officeDocument/2006/customXml" ds:itemID="{372CEAF3-143B-4883-B0AB-2468F3C878F1}">
  <ds:schemaRefs>
    <ds:schemaRef ds:uri="http://schemas.openxmlformats.org/package/2006/metadata/core-properties"/>
    <ds:schemaRef ds:uri="a51ff821-01e6-4b06-9a00-33f283ec86d2"/>
    <ds:schemaRef ds:uri="http://purl.org/dc/terms/"/>
    <ds:schemaRef ds:uri="d4b50f9c-c550-4287-a97b-3fad099a4966"/>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97AAD89-E16A-4068-963D-C681CA89FB38}"/>
</file>

<file path=customXml/itemProps4.xml><?xml version="1.0" encoding="utf-8"?>
<ds:datastoreItem xmlns:ds="http://schemas.openxmlformats.org/officeDocument/2006/customXml" ds:itemID="{A8499428-F087-462D-9536-99049F5F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Template>
  <TotalTime>0</TotalTime>
  <Pages>8</Pages>
  <Words>1978</Words>
  <Characters>10033</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Pressure test autoclave after opening/maintenance</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Pressure test autoclave after opening/maintenance</dc:title>
  <dc:subject/>
  <dc:creator>àâ=</dc:creator>
  <cp:keywords/>
  <dc:description/>
  <cp:lastModifiedBy>Batton, Shelly L</cp:lastModifiedBy>
  <cp:revision>2</cp:revision>
  <cp:lastPrinted>2018-04-24T20:35:00Z</cp:lastPrinted>
  <dcterms:created xsi:type="dcterms:W3CDTF">2020-01-23T16:53:00Z</dcterms:created>
  <dcterms:modified xsi:type="dcterms:W3CDTF">2020-01-23T16:53:00Z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21.1</vt:lpwstr>
  </property>
  <property fmtid="{D5CDD505-2E9C-101B-9397-08002B2CF9AE}" pid="4" name="DDocID">
    <vt:lpwstr>10282003-NEZS-U0J1</vt:lpwstr>
  </property>
  <property fmtid="{D5CDD505-2E9C-101B-9397-08002B2CF9AE}" pid="5" name="DDocCabinet">
    <vt:lpwstr>FP/Disp</vt:lpwstr>
  </property>
  <property fmtid="{D5CDD505-2E9C-101B-9397-08002B2CF9AE}" pid="6" name="DDocBinder">
    <vt:lpwstr>33P SECTION 04</vt:lpwstr>
  </property>
  <property fmtid="{D5CDD505-2E9C-101B-9397-08002B2CF9AE}" pid="7" name="DDocTitle">
    <vt:lpwstr>33P4R7 - AUTOCLAVE PRESSURE TEST</vt:lpwstr>
  </property>
  <property fmtid="{D5CDD505-2E9C-101B-9397-08002B2CF9AE}" pid="8" name="DDocLastModDate">
    <vt:lpwstr>9/10/2014 10:02:05 AM</vt:lpwstr>
  </property>
  <property fmtid="{D5CDD505-2E9C-101B-9397-08002B2CF9AE}" pid="9" name="OI$DOCKEY">
    <vt:lpwstr>ETQ$APPLICATION_NAME=DOCWORK&amp;ETQ$FORM_NAME=DOCWORK_DOCUMENT&amp;ETQ$KEY_NAME=DOCWORK_ID&amp;ETQ$KEY_VALUE=329476</vt:lpwstr>
  </property>
  <property fmtid="{D5CDD505-2E9C-101B-9397-08002B2CF9AE}" pid="10" name="OI$ORIGINAL_DOC_ID">
    <vt:lpwstr>149833</vt:lpwstr>
  </property>
  <property fmtid="{D5CDD505-2E9C-101B-9397-08002B2CF9AE}" pid="11" name="ContentTypeId">
    <vt:lpwstr>0x01010041F890626B0F3E439A7AEEB8DF499E10</vt:lpwstr>
  </property>
</Properties>
</file>